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4"/>
      </w:tblGrid>
      <w:tr w:rsidR="00B54FD5" w:rsidRPr="00DB6B7D" w:rsidTr="007351B8">
        <w:trPr>
          <w:trHeight w:val="3943"/>
        </w:trPr>
        <w:tc>
          <w:tcPr>
            <w:tcW w:w="8644" w:type="dxa"/>
          </w:tcPr>
          <w:p w:rsidR="00B54FD5" w:rsidRPr="00DB6B7D" w:rsidRDefault="00B54FD5" w:rsidP="00A21212"/>
        </w:tc>
      </w:tr>
      <w:tr w:rsidR="00B54FD5" w:rsidRPr="00DB6B7D" w:rsidTr="007351B8">
        <w:trPr>
          <w:trHeight w:val="3452"/>
        </w:trPr>
        <w:tc>
          <w:tcPr>
            <w:tcW w:w="8644" w:type="dxa"/>
          </w:tcPr>
          <w:p w:rsidR="00B54FD5" w:rsidRPr="00DB6B7D" w:rsidRDefault="00DB6B7D" w:rsidP="00A21212">
            <w:pPr>
              <w:pStyle w:val="Normal-ForsideOverskrift1"/>
            </w:pPr>
            <w:bookmarkStart w:id="0" w:name="bmkFldRapportTitel"/>
            <w:r>
              <w:t>IntERACT TIMES-DK</w:t>
            </w:r>
            <w:bookmarkEnd w:id="0"/>
          </w:p>
          <w:p w:rsidR="00B54FD5" w:rsidRPr="00DB6B7D" w:rsidRDefault="00320E7F" w:rsidP="00320E7F">
            <w:pPr>
              <w:pStyle w:val="Normal-Forsideoverskrift2"/>
            </w:pPr>
            <w:bookmarkStart w:id="1" w:name="bmkFldRapportUndertitel"/>
            <w:r>
              <w:t>XXXX</w:t>
            </w:r>
            <w:r w:rsidR="00DB6B7D">
              <w:t xml:space="preserve"> sector</w:t>
            </w:r>
            <w:bookmarkEnd w:id="1"/>
            <w:r w:rsidR="009A7BF0" w:rsidRPr="00DB6B7D">
              <w:t xml:space="preserve"> </w:t>
            </w:r>
          </w:p>
        </w:tc>
      </w:tr>
      <w:tr w:rsidR="00B54FD5" w:rsidRPr="007B524E" w:rsidTr="007351B8">
        <w:tc>
          <w:tcPr>
            <w:tcW w:w="8644" w:type="dxa"/>
          </w:tcPr>
          <w:p w:rsidR="00B54FD5" w:rsidRPr="00E760B3" w:rsidRDefault="00E760B3" w:rsidP="00A21212">
            <w:pPr>
              <w:pStyle w:val="Normal-Forfatter"/>
              <w:rPr>
                <w:lang w:val="da-DK"/>
              </w:rPr>
            </w:pPr>
            <w:bookmarkStart w:id="2" w:name="bmkFldTx3ForfatterNavn"/>
            <w:r w:rsidRPr="00E760B3">
              <w:rPr>
                <w:lang w:val="da-DK"/>
              </w:rPr>
              <w:t xml:space="preserve">Maurizio Gargiulo, </w:t>
            </w:r>
            <w:r w:rsidR="00DB6B7D" w:rsidRPr="00E760B3">
              <w:rPr>
                <w:lang w:val="da-DK"/>
              </w:rPr>
              <w:t>Kenneth Karlsson</w:t>
            </w:r>
            <w:r w:rsidR="008232AE">
              <w:rPr>
                <w:lang w:val="da-DK"/>
              </w:rPr>
              <w:t>, Rocco De Miglio</w:t>
            </w:r>
            <w:r w:rsidR="007D6482">
              <w:rPr>
                <w:lang w:val="da-DK"/>
              </w:rPr>
              <w:t xml:space="preserve">, Rikke Næraa </w:t>
            </w:r>
            <w:r w:rsidR="00DB6B7D" w:rsidRPr="00E760B3">
              <w:rPr>
                <w:lang w:val="da-DK"/>
              </w:rPr>
              <w:t>et. al.</w:t>
            </w:r>
            <w:bookmarkEnd w:id="2"/>
          </w:p>
          <w:p w:rsidR="00B54FD5" w:rsidRPr="00E760B3" w:rsidRDefault="00B54FD5" w:rsidP="0092466D">
            <w:pPr>
              <w:rPr>
                <w:lang w:val="da-DK"/>
              </w:rPr>
            </w:pPr>
          </w:p>
          <w:p w:rsidR="00B54FD5" w:rsidRPr="00E760B3" w:rsidRDefault="00E760B3" w:rsidP="00320E7F">
            <w:bookmarkStart w:id="3" w:name="bmkFldMåned"/>
            <w:r>
              <w:t>November</w:t>
            </w:r>
            <w:bookmarkEnd w:id="3"/>
            <w:r w:rsidR="00B54FD5" w:rsidRPr="00E760B3">
              <w:t xml:space="preserve"> </w:t>
            </w:r>
            <w:bookmarkStart w:id="4" w:name="bmkFldÅr"/>
            <w:r w:rsidR="00DB6B7D" w:rsidRPr="00E760B3">
              <w:rPr>
                <w:rStyle w:val="Normal-RChar"/>
              </w:rPr>
              <w:t>20</w:t>
            </w:r>
            <w:r w:rsidR="00320E7F">
              <w:rPr>
                <w:rStyle w:val="Normal-RChar"/>
              </w:rPr>
              <w:t>xx</w:t>
            </w:r>
            <w:bookmarkEnd w:id="4"/>
          </w:p>
        </w:tc>
      </w:tr>
    </w:tbl>
    <w:p w:rsidR="007D4E32" w:rsidRPr="00E760B3" w:rsidRDefault="007D4E32" w:rsidP="00CA55BC"/>
    <w:p w:rsidR="0092466D" w:rsidRPr="00E760B3" w:rsidRDefault="00D35B9D" w:rsidP="00CA55BC">
      <w:r w:rsidRPr="00E760B3">
        <w:br w:type="page"/>
      </w:r>
    </w:p>
    <w:tbl>
      <w:tblPr>
        <w:tblW w:w="86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7216"/>
      </w:tblGrid>
      <w:tr w:rsidR="0092466D" w:rsidRPr="00320E7F" w:rsidTr="007351B8">
        <w:trPr>
          <w:trHeight w:val="9616"/>
        </w:trPr>
        <w:tc>
          <w:tcPr>
            <w:tcW w:w="8644" w:type="dxa"/>
            <w:gridSpan w:val="2"/>
            <w:vAlign w:val="bottom"/>
          </w:tcPr>
          <w:p w:rsidR="0092466D" w:rsidRPr="00DB6B7D" w:rsidRDefault="00311672" w:rsidP="00FC17EA">
            <w:pPr>
              <w:pStyle w:val="Template-reftiltitel"/>
              <w:rPr>
                <w:lang w:val="en-GB"/>
              </w:rPr>
            </w:pPr>
            <w:r w:rsidRPr="00DB6B7D">
              <w:rPr>
                <w:lang w:val="en-GB"/>
              </w:rPr>
              <w:lastRenderedPageBreak/>
              <w:fldChar w:fldCharType="begin"/>
            </w:r>
            <w:r w:rsidRPr="00DB6B7D">
              <w:rPr>
                <w:lang w:val="en-GB"/>
              </w:rPr>
              <w:instrText xml:space="preserve"> REF  bmkFldRapportTitel </w:instrText>
            </w:r>
            <w:r w:rsidR="00FC17EA" w:rsidRPr="00DB6B7D">
              <w:rPr>
                <w:lang w:val="en-GB"/>
              </w:rPr>
              <w:instrText xml:space="preserve"> \* MERGEFORMAT </w:instrText>
            </w:r>
            <w:r w:rsidRPr="00DB6B7D">
              <w:rPr>
                <w:lang w:val="en-GB"/>
              </w:rPr>
              <w:fldChar w:fldCharType="separate"/>
            </w:r>
            <w:r w:rsidR="00DB6B7D" w:rsidRPr="00DB6B7D">
              <w:rPr>
                <w:lang w:val="en-GB"/>
              </w:rPr>
              <w:t>IntERACT TIMES-DK</w:t>
            </w:r>
            <w:r w:rsidRPr="00DB6B7D">
              <w:rPr>
                <w:lang w:val="en-GB"/>
              </w:rPr>
              <w:fldChar w:fldCharType="end"/>
            </w:r>
          </w:p>
          <w:p w:rsidR="0092466D" w:rsidRPr="00DB6B7D" w:rsidRDefault="00311672" w:rsidP="00FC17EA">
            <w:r w:rsidRPr="00DB6B7D">
              <w:fldChar w:fldCharType="begin"/>
            </w:r>
            <w:r w:rsidRPr="00DB6B7D">
              <w:instrText xml:space="preserve"> REF  bmkFldRapportUndertitel </w:instrText>
            </w:r>
            <w:r w:rsidR="00FC17EA" w:rsidRPr="00DB6B7D">
              <w:instrText xml:space="preserve"> \* MERGEFORMAT </w:instrText>
            </w:r>
            <w:r w:rsidRPr="00DB6B7D">
              <w:fldChar w:fldCharType="separate"/>
            </w:r>
            <w:r w:rsidR="00DB6B7D">
              <w:t>Power and district heating sector</w:t>
            </w:r>
            <w:r w:rsidRPr="00DB6B7D">
              <w:fldChar w:fldCharType="end"/>
            </w:r>
          </w:p>
          <w:p w:rsidR="00311672" w:rsidRPr="00DB6B7D" w:rsidRDefault="00311672" w:rsidP="00FC17EA"/>
          <w:p w:rsidR="0092466D" w:rsidRPr="005C5715" w:rsidRDefault="00DB6B7D" w:rsidP="00FC17EA">
            <w:pPr>
              <w:rPr>
                <w:lang w:val="da-DK"/>
              </w:rPr>
            </w:pPr>
            <w:bookmarkStart w:id="5" w:name="bmkOvsReport"/>
            <w:r w:rsidRPr="005C5715">
              <w:rPr>
                <w:lang w:val="da-DK"/>
              </w:rPr>
              <w:t>Report</w:t>
            </w:r>
            <w:bookmarkEnd w:id="5"/>
            <w:r w:rsidR="002E4DAC" w:rsidRPr="005C5715">
              <w:rPr>
                <w:lang w:val="da-DK"/>
              </w:rPr>
              <w:t xml:space="preserve"> </w:t>
            </w:r>
            <w:bookmarkStart w:id="6" w:name="bmkFldRapportNr"/>
            <w:r w:rsidRPr="005C5715">
              <w:rPr>
                <w:lang w:val="da-DK"/>
              </w:rPr>
              <w:t>1</w:t>
            </w:r>
            <w:bookmarkEnd w:id="6"/>
          </w:p>
          <w:p w:rsidR="0092466D" w:rsidRPr="005C5715" w:rsidRDefault="00DB6B7D" w:rsidP="00FC17EA">
            <w:pPr>
              <w:rPr>
                <w:lang w:val="da-DK"/>
              </w:rPr>
            </w:pPr>
            <w:bookmarkStart w:id="7" w:name="bmkFld2År"/>
            <w:r w:rsidRPr="005C5715">
              <w:rPr>
                <w:rStyle w:val="Normal-RChar"/>
                <w:lang w:val="da-DK"/>
              </w:rPr>
              <w:t>2013</w:t>
            </w:r>
            <w:bookmarkEnd w:id="7"/>
          </w:p>
          <w:p w:rsidR="00311672" w:rsidRPr="005C5715" w:rsidRDefault="00311672" w:rsidP="00FC17EA">
            <w:pPr>
              <w:rPr>
                <w:lang w:val="da-DK"/>
              </w:rPr>
            </w:pPr>
          </w:p>
          <w:p w:rsidR="00311672" w:rsidRPr="005C5715" w:rsidRDefault="00DB6B7D" w:rsidP="00FC17EA">
            <w:pPr>
              <w:rPr>
                <w:lang w:val="da-DK"/>
              </w:rPr>
            </w:pPr>
            <w:bookmarkStart w:id="8" w:name="bmkOvsBy"/>
            <w:r w:rsidRPr="005C5715">
              <w:rPr>
                <w:lang w:val="da-DK"/>
              </w:rPr>
              <w:t>By</w:t>
            </w:r>
            <w:bookmarkEnd w:id="8"/>
          </w:p>
          <w:p w:rsidR="005C5715" w:rsidRPr="00E760B3" w:rsidRDefault="005C5715" w:rsidP="005C5715">
            <w:pPr>
              <w:pStyle w:val="Normal-Forfatter"/>
              <w:rPr>
                <w:lang w:val="da-DK"/>
              </w:rPr>
            </w:pPr>
            <w:r w:rsidRPr="00E760B3">
              <w:rPr>
                <w:lang w:val="da-DK"/>
              </w:rPr>
              <w:t>Maurizio Gargiulo, Kenneth Karlsson</w:t>
            </w:r>
            <w:r>
              <w:rPr>
                <w:lang w:val="da-DK"/>
              </w:rPr>
              <w:t xml:space="preserve">, Rocco De Miglio, Rikke Næraa </w:t>
            </w:r>
            <w:r w:rsidRPr="00E760B3">
              <w:rPr>
                <w:lang w:val="da-DK"/>
              </w:rPr>
              <w:t>et. al.</w:t>
            </w:r>
          </w:p>
          <w:p w:rsidR="00B728B8" w:rsidRPr="00B8265F" w:rsidRDefault="00B728B8" w:rsidP="00E910F5">
            <w:pPr>
              <w:rPr>
                <w:lang w:val="da-DK"/>
              </w:rPr>
            </w:pPr>
          </w:p>
          <w:p w:rsidR="00B728B8" w:rsidRPr="00B8265F" w:rsidRDefault="00B728B8" w:rsidP="00FC17EA">
            <w:pPr>
              <w:rPr>
                <w:lang w:val="da-DK"/>
              </w:rPr>
            </w:pPr>
          </w:p>
        </w:tc>
      </w:tr>
      <w:tr w:rsidR="00B728B8" w:rsidRPr="00320E7F" w:rsidTr="007351B8">
        <w:tc>
          <w:tcPr>
            <w:tcW w:w="1428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  <w:tc>
          <w:tcPr>
            <w:tcW w:w="7216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</w:tr>
      <w:tr w:rsidR="00B728B8" w:rsidRPr="00320E7F" w:rsidTr="007351B8">
        <w:tc>
          <w:tcPr>
            <w:tcW w:w="1428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  <w:tc>
          <w:tcPr>
            <w:tcW w:w="7216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</w:tr>
      <w:tr w:rsidR="00B728B8" w:rsidRPr="00320E7F" w:rsidTr="007351B8">
        <w:tc>
          <w:tcPr>
            <w:tcW w:w="1428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  <w:tc>
          <w:tcPr>
            <w:tcW w:w="7216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</w:tr>
      <w:tr w:rsidR="00B728B8" w:rsidRPr="00320E7F" w:rsidTr="007351B8">
        <w:tc>
          <w:tcPr>
            <w:tcW w:w="1428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  <w:tc>
          <w:tcPr>
            <w:tcW w:w="7216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</w:tr>
      <w:tr w:rsidR="00B728B8" w:rsidRPr="00320E7F" w:rsidTr="007351B8">
        <w:tc>
          <w:tcPr>
            <w:tcW w:w="1428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  <w:tc>
          <w:tcPr>
            <w:tcW w:w="7216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</w:tr>
      <w:tr w:rsidR="00B728B8" w:rsidRPr="00320E7F" w:rsidTr="007351B8">
        <w:tc>
          <w:tcPr>
            <w:tcW w:w="1428" w:type="dxa"/>
          </w:tcPr>
          <w:p w:rsidR="00E722CE" w:rsidRPr="00B8265F" w:rsidRDefault="00E722CE" w:rsidP="00B728B8">
            <w:pPr>
              <w:rPr>
                <w:lang w:val="da-DK"/>
              </w:rPr>
            </w:pPr>
          </w:p>
        </w:tc>
        <w:tc>
          <w:tcPr>
            <w:tcW w:w="7216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</w:tr>
      <w:tr w:rsidR="00B728B8" w:rsidRPr="00320E7F" w:rsidTr="007351B8">
        <w:tc>
          <w:tcPr>
            <w:tcW w:w="1428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  <w:tc>
          <w:tcPr>
            <w:tcW w:w="7216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</w:tr>
      <w:tr w:rsidR="00B728B8" w:rsidRPr="00320E7F" w:rsidTr="007351B8">
        <w:tc>
          <w:tcPr>
            <w:tcW w:w="1428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  <w:tc>
          <w:tcPr>
            <w:tcW w:w="7216" w:type="dxa"/>
          </w:tcPr>
          <w:p w:rsidR="00B728B8" w:rsidRPr="00B8265F" w:rsidRDefault="00B728B8" w:rsidP="00B728B8">
            <w:pPr>
              <w:rPr>
                <w:lang w:val="da-DK"/>
              </w:rPr>
            </w:pPr>
          </w:p>
        </w:tc>
      </w:tr>
    </w:tbl>
    <w:p w:rsidR="00EC54F0" w:rsidRPr="00B8265F" w:rsidRDefault="00EC54F0" w:rsidP="00CA55BC">
      <w:pPr>
        <w:rPr>
          <w:lang w:val="da-DK"/>
        </w:rPr>
      </w:pPr>
    </w:p>
    <w:p w:rsidR="00014646" w:rsidRPr="00B8265F" w:rsidRDefault="00014646" w:rsidP="00CA55BC">
      <w:pPr>
        <w:rPr>
          <w:lang w:val="da-DK"/>
        </w:rPr>
        <w:sectPr w:rsidR="00014646" w:rsidRPr="00B8265F" w:rsidSect="007B4744">
          <w:headerReference w:type="even" r:id="rId8"/>
          <w:headerReference w:type="default" r:id="rId9"/>
          <w:headerReference w:type="first" r:id="rId10"/>
          <w:pgSz w:w="11907" w:h="16840" w:code="9"/>
          <w:pgMar w:top="1593" w:right="1418" w:bottom="1559" w:left="1985" w:header="709" w:footer="125" w:gutter="0"/>
          <w:cols w:space="708"/>
          <w:titlePg/>
          <w:docGrid w:linePitch="360"/>
        </w:sectPr>
      </w:pPr>
    </w:p>
    <w:p w:rsidR="00A14135" w:rsidRPr="00DB6B7D" w:rsidRDefault="00DB6B7D" w:rsidP="00A14135">
      <w:pPr>
        <w:pStyle w:val="Template-Forord"/>
        <w:rPr>
          <w:lang w:val="en-GB"/>
        </w:rPr>
      </w:pPr>
      <w:bookmarkStart w:id="9" w:name="bmkOvsPreface"/>
      <w:r w:rsidRPr="00DB6B7D">
        <w:rPr>
          <w:lang w:val="en-GB"/>
        </w:rPr>
        <w:lastRenderedPageBreak/>
        <w:t>Preface</w:t>
      </w:r>
      <w:bookmarkEnd w:id="9"/>
    </w:p>
    <w:p w:rsidR="008B3CD5" w:rsidRPr="00DB6B7D" w:rsidRDefault="00DB6B7D" w:rsidP="008B3CD5">
      <w:r>
        <w:t>This report documents data and structure in the power and district heating sector in the energy system model IntERACT TIMES-DK. The work is a part of a contract with the Danish Energy Agency where DTU Management Engineering and E</w:t>
      </w:r>
      <w:r w:rsidR="0006295A">
        <w:t>4</w:t>
      </w:r>
      <w:r>
        <w:t xml:space="preserve">SMA for collaborative development of this new modelling system. </w:t>
      </w:r>
    </w:p>
    <w:p w:rsidR="00A91D82" w:rsidRPr="00DB6B7D" w:rsidRDefault="00A91D82" w:rsidP="00A91D82"/>
    <w:p w:rsidR="00A91D82" w:rsidRPr="00DB6B7D" w:rsidRDefault="00A91D82" w:rsidP="00A91D82"/>
    <w:p w:rsidR="00A91D82" w:rsidRPr="00DB6B7D" w:rsidRDefault="00DB6B7D" w:rsidP="00A91D82">
      <w:pPr>
        <w:rPr>
          <w:highlight w:val="darkCyan"/>
        </w:rPr>
      </w:pPr>
      <w:r>
        <w:t>Roskilde</w:t>
      </w:r>
      <w:r w:rsidR="00A91D82" w:rsidRPr="00DB6B7D">
        <w:t>,</w:t>
      </w:r>
      <w:r w:rsidR="00306891" w:rsidRPr="00DB6B7D">
        <w:t xml:space="preserve"> </w:t>
      </w:r>
      <w:r w:rsidR="00E760B3">
        <w:t>November</w:t>
      </w:r>
      <w:r w:rsidR="00CB5340" w:rsidRPr="00DB6B7D">
        <w:t xml:space="preserve"> </w:t>
      </w:r>
      <w:bookmarkStart w:id="10" w:name="bmkFld3År"/>
      <w:r>
        <w:rPr>
          <w:rStyle w:val="Normal-RChar"/>
        </w:rPr>
        <w:t>20</w:t>
      </w:r>
      <w:r w:rsidR="00320E7F">
        <w:rPr>
          <w:rStyle w:val="Normal-RChar"/>
        </w:rPr>
        <w:t>xx</w:t>
      </w:r>
      <w:bookmarkEnd w:id="10"/>
    </w:p>
    <w:p w:rsidR="00A91D82" w:rsidRPr="00DB6B7D" w:rsidRDefault="00A91D82" w:rsidP="00A91D82"/>
    <w:p w:rsidR="00F93E3D" w:rsidRPr="00DB6B7D" w:rsidRDefault="00F93E3D" w:rsidP="009F35A0">
      <w:bookmarkStart w:id="11" w:name="bmkADName"/>
      <w:bookmarkEnd w:id="11"/>
    </w:p>
    <w:p w:rsidR="00F93E3D" w:rsidRPr="00DB6B7D" w:rsidRDefault="00F93E3D" w:rsidP="009F35A0">
      <w:bookmarkStart w:id="12" w:name="bmkADTitle"/>
      <w:bookmarkEnd w:id="12"/>
    </w:p>
    <w:p w:rsidR="00906F48" w:rsidRPr="00DB6B7D" w:rsidRDefault="00906F48" w:rsidP="009F35A0"/>
    <w:p w:rsidR="009A7BF0" w:rsidRPr="00DB6B7D" w:rsidRDefault="009A7BF0" w:rsidP="009F35A0">
      <w:pPr>
        <w:sectPr w:rsidR="009A7BF0" w:rsidRPr="00DB6B7D" w:rsidSect="005C635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593" w:right="1418" w:bottom="1985" w:left="1985" w:header="709" w:footer="726" w:gutter="0"/>
          <w:cols w:space="708"/>
          <w:docGrid w:linePitch="360"/>
        </w:sectPr>
      </w:pPr>
    </w:p>
    <w:p w:rsidR="00CD5715" w:rsidRPr="00DB6B7D" w:rsidRDefault="00DB6B7D" w:rsidP="00F542B9">
      <w:pPr>
        <w:pStyle w:val="Template-TOCoverskrift"/>
        <w:rPr>
          <w:lang w:val="en-GB"/>
        </w:rPr>
      </w:pPr>
      <w:bookmarkStart w:id="13" w:name="bmkOvsContent"/>
      <w:r w:rsidRPr="00DB6B7D">
        <w:rPr>
          <w:lang w:val="en-GB"/>
        </w:rPr>
        <w:lastRenderedPageBreak/>
        <w:t>Content</w:t>
      </w:r>
      <w:bookmarkEnd w:id="13"/>
    </w:p>
    <w:p w:rsidR="005C5715" w:rsidRDefault="004458DD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 w:rsidRPr="00DB6B7D">
        <w:rPr>
          <w:color w:val="5A5099"/>
        </w:rPr>
        <w:fldChar w:fldCharType="begin"/>
      </w:r>
      <w:r w:rsidRPr="00DB6B7D">
        <w:rPr>
          <w:color w:val="5A5099"/>
        </w:rPr>
        <w:instrText xml:space="preserve"> TOC \o "1-1" \t "</w:instrText>
      </w:r>
      <w:r w:rsidR="00951C30" w:rsidRPr="00DB6B7D">
        <w:rPr>
          <w:color w:val="5A5099"/>
        </w:rPr>
        <w:instrText>Overskrift</w:instrText>
      </w:r>
      <w:r w:rsidRPr="00DB6B7D">
        <w:rPr>
          <w:color w:val="5A5099"/>
        </w:rPr>
        <w:instrText>2;2;Normal - Reference;5;Normal - Summary;5;Normal - Bilags overskrift;5;Normal - Bilag;</w:instrText>
      </w:r>
      <w:r w:rsidR="00E46DE0" w:rsidRPr="00DB6B7D">
        <w:rPr>
          <w:color w:val="5A5099"/>
        </w:rPr>
        <w:instrText>6</w:instrText>
      </w:r>
      <w:r w:rsidRPr="00DB6B7D">
        <w:rPr>
          <w:color w:val="5A5099"/>
        </w:rPr>
        <w:instrText xml:space="preserve">;Normal - Tak til;5" </w:instrText>
      </w:r>
      <w:r w:rsidRPr="00DB6B7D">
        <w:rPr>
          <w:color w:val="5A5099"/>
        </w:rPr>
        <w:fldChar w:fldCharType="separate"/>
      </w:r>
      <w:r w:rsidR="005C5715">
        <w:rPr>
          <w:noProof/>
        </w:rPr>
        <w:t>1.</w:t>
      </w:r>
      <w:r w:rsidR="005C571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  <w:tab/>
      </w:r>
      <w:r w:rsidR="005C5715">
        <w:rPr>
          <w:noProof/>
        </w:rPr>
        <w:t>What kind of questions should the model answer</w:t>
      </w:r>
      <w:r w:rsidR="005C5715">
        <w:rPr>
          <w:noProof/>
        </w:rPr>
        <w:tab/>
      </w:r>
      <w:r w:rsidR="005C5715">
        <w:rPr>
          <w:noProof/>
        </w:rPr>
        <w:fldChar w:fldCharType="begin"/>
      </w:r>
      <w:r w:rsidR="005C5715">
        <w:rPr>
          <w:noProof/>
        </w:rPr>
        <w:instrText xml:space="preserve"> PAGEREF _Toc373803173 \h </w:instrText>
      </w:r>
      <w:r w:rsidR="005C5715">
        <w:rPr>
          <w:noProof/>
        </w:rPr>
      </w:r>
      <w:r w:rsidR="005C5715">
        <w:rPr>
          <w:noProof/>
        </w:rPr>
        <w:fldChar w:fldCharType="separate"/>
      </w:r>
      <w:r w:rsidR="005C5715">
        <w:rPr>
          <w:noProof/>
        </w:rPr>
        <w:t>6</w:t>
      </w:r>
      <w:r w:rsidR="005C5715">
        <w:rPr>
          <w:noProof/>
        </w:rPr>
        <w:fldChar w:fldCharType="end"/>
      </w:r>
    </w:p>
    <w:p w:rsidR="005C5715" w:rsidRDefault="005C571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Model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_Toc373803174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5715" w:rsidRDefault="005C571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How to run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_Toc373803175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5C5715" w:rsidRDefault="005C571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Data sources and existing plants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_Toc373803176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5C5715" w:rsidRDefault="005C571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Power and district heat demands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_Toc373803177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5C5715" w:rsidRDefault="005C571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  <w:tab/>
      </w:r>
      <w:r>
        <w:rPr>
          <w:noProof/>
        </w:rPr>
        <w:t>Fuels and fuel prices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_Toc373803178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7D4E32" w:rsidRPr="00DB6B7D" w:rsidRDefault="004458DD" w:rsidP="009C1D58">
      <w:pPr>
        <w:rPr>
          <w:rFonts w:ascii="Neo Sans Std" w:hAnsi="Neo Sans Std"/>
          <w:color w:val="5A5099"/>
        </w:rPr>
      </w:pPr>
      <w:r w:rsidRPr="00DB6B7D">
        <w:rPr>
          <w:rFonts w:ascii="Neo Sans Std" w:hAnsi="Neo Sans Std"/>
          <w:color w:val="5A5099"/>
        </w:rPr>
        <w:fldChar w:fldCharType="end"/>
      </w:r>
    </w:p>
    <w:p w:rsidR="009C1D58" w:rsidRPr="00DB6B7D" w:rsidRDefault="009C1D58" w:rsidP="009C1D58"/>
    <w:p w:rsidR="000C61EF" w:rsidRPr="00DB6B7D" w:rsidRDefault="000C61EF" w:rsidP="009C1D58">
      <w:pPr>
        <w:sectPr w:rsidR="000C61EF" w:rsidRPr="00DB6B7D" w:rsidSect="005C635F">
          <w:headerReference w:type="even" r:id="rId17"/>
          <w:headerReference w:type="default" r:id="rId18"/>
          <w:footerReference w:type="even" r:id="rId19"/>
          <w:footerReference w:type="default" r:id="rId20"/>
          <w:footerReference w:type="first" r:id="rId21"/>
          <w:pgSz w:w="11907" w:h="16840" w:code="9"/>
          <w:pgMar w:top="1593" w:right="1418" w:bottom="1985" w:left="1985" w:header="709" w:footer="726" w:gutter="0"/>
          <w:cols w:space="708"/>
          <w:docGrid w:linePitch="360"/>
        </w:sectPr>
      </w:pPr>
    </w:p>
    <w:p w:rsidR="00586489" w:rsidRDefault="003B52CD" w:rsidP="006160D5">
      <w:pPr>
        <w:pStyle w:val="Heading1"/>
      </w:pPr>
      <w:bookmarkStart w:id="14" w:name="_Toc373803173"/>
      <w:r>
        <w:lastRenderedPageBreak/>
        <w:t xml:space="preserve">What kind of questions should </w:t>
      </w:r>
      <w:r w:rsidR="00397BDA">
        <w:t xml:space="preserve">the </w:t>
      </w:r>
      <w:r>
        <w:t>model answer</w:t>
      </w:r>
      <w:bookmarkEnd w:id="14"/>
    </w:p>
    <w:p w:rsidR="007D3AD8" w:rsidRDefault="007D3AD8" w:rsidP="00675CEC">
      <w:pPr>
        <w:spacing w:line="360" w:lineRule="auto"/>
      </w:pPr>
    </w:p>
    <w:p w:rsidR="007D3AD8" w:rsidRDefault="007D3AD8" w:rsidP="007D3AD8"/>
    <w:p w:rsidR="007D3AD8" w:rsidRPr="007D3AD8" w:rsidRDefault="007D3AD8" w:rsidP="007D3AD8"/>
    <w:p w:rsidR="003C001F" w:rsidRDefault="003B52CD" w:rsidP="003C001F">
      <w:pPr>
        <w:pStyle w:val="Heading1"/>
      </w:pPr>
      <w:bookmarkStart w:id="15" w:name="_Toc373803174"/>
      <w:r>
        <w:t>Model structure</w:t>
      </w:r>
      <w:bookmarkEnd w:id="15"/>
    </w:p>
    <w:p w:rsidR="007D3AD8" w:rsidRPr="007D3AD8" w:rsidRDefault="007D3AD8" w:rsidP="007D3AD8"/>
    <w:p w:rsidR="00E8231D" w:rsidRPr="00D7327F" w:rsidRDefault="00E8231D" w:rsidP="00E8231D">
      <w:pPr>
        <w:pStyle w:val="Heading2"/>
        <w:spacing w:line="360" w:lineRule="auto"/>
      </w:pPr>
      <w:r w:rsidRPr="00D7327F">
        <w:t>Overview</w:t>
      </w:r>
    </w:p>
    <w:p w:rsidR="00047076" w:rsidRDefault="00047076" w:rsidP="0006295A">
      <w:pPr>
        <w:spacing w:line="360" w:lineRule="auto"/>
        <w:rPr>
          <w:b/>
        </w:rPr>
        <w:sectPr w:rsidR="00047076" w:rsidSect="00361E48">
          <w:headerReference w:type="even" r:id="rId22"/>
          <w:headerReference w:type="default" r:id="rId23"/>
          <w:footerReference w:type="even" r:id="rId24"/>
          <w:footerReference w:type="default" r:id="rId25"/>
          <w:pgSz w:w="11907" w:h="16840" w:code="9"/>
          <w:pgMar w:top="1593" w:right="1418" w:bottom="1985" w:left="1985" w:header="709" w:footer="726" w:gutter="0"/>
          <w:cols w:space="708"/>
          <w:docGrid w:linePitch="360"/>
        </w:sectPr>
      </w:pPr>
    </w:p>
    <w:p w:rsidR="009C4E30" w:rsidRDefault="009C4E30" w:rsidP="0006295A">
      <w:pPr>
        <w:spacing w:line="360" w:lineRule="auto"/>
        <w:rPr>
          <w:b/>
        </w:rPr>
      </w:pPr>
    </w:p>
    <w:p w:rsidR="009C4E30" w:rsidRDefault="009C4E30" w:rsidP="0006295A">
      <w:pPr>
        <w:spacing w:line="360" w:lineRule="auto"/>
        <w:rPr>
          <w:b/>
        </w:rPr>
        <w:sectPr w:rsidR="009C4E30" w:rsidSect="00981B67">
          <w:type w:val="continuous"/>
          <w:pgSz w:w="11907" w:h="16840" w:code="9"/>
          <w:pgMar w:top="1593" w:right="1418" w:bottom="1985" w:left="1985" w:header="709" w:footer="726" w:gutter="0"/>
          <w:cols w:num="2" w:space="708"/>
          <w:docGrid w:linePitch="360"/>
        </w:sectPr>
      </w:pPr>
    </w:p>
    <w:p w:rsidR="00E8231D" w:rsidRPr="00E8231D" w:rsidRDefault="00E8231D" w:rsidP="00E8231D"/>
    <w:p w:rsidR="008A746C" w:rsidRDefault="008A746C"/>
    <w:p w:rsidR="00B6235B" w:rsidRPr="00D7327F" w:rsidRDefault="003C001F" w:rsidP="00B6235B">
      <w:pPr>
        <w:pStyle w:val="Heading2"/>
      </w:pPr>
      <w:r w:rsidRPr="00D7327F">
        <w:t>Regions and areas</w:t>
      </w:r>
    </w:p>
    <w:p w:rsidR="00D41C35" w:rsidRDefault="00D41C35" w:rsidP="00B6235B"/>
    <w:p w:rsidR="00FF62BA" w:rsidRDefault="00FF62BA" w:rsidP="00B6235B"/>
    <w:p w:rsidR="00FF62BA" w:rsidRDefault="00FF62BA" w:rsidP="00B6235B"/>
    <w:p w:rsidR="00FF62BA" w:rsidRDefault="00FF62BA" w:rsidP="00B6235B"/>
    <w:p w:rsidR="00FF62BA" w:rsidRDefault="00FF62BA" w:rsidP="00B6235B"/>
    <w:p w:rsidR="00FF62BA" w:rsidRDefault="00FF62BA" w:rsidP="00B6235B"/>
    <w:p w:rsidR="00FF62BA" w:rsidRDefault="00FF62BA" w:rsidP="00B6235B"/>
    <w:p w:rsidR="00FF62BA" w:rsidRDefault="00FF62BA" w:rsidP="00B6235B"/>
    <w:p w:rsidR="003B52CD" w:rsidRDefault="0058561A" w:rsidP="00C811B7">
      <w:pPr>
        <w:pStyle w:val="Heading1"/>
      </w:pPr>
      <w:bookmarkStart w:id="16" w:name="_Toc373803178"/>
      <w:r>
        <w:t>Fuels and fuel prices</w:t>
      </w:r>
      <w:bookmarkEnd w:id="16"/>
    </w:p>
    <w:p w:rsidR="0033312D" w:rsidRDefault="0033312D" w:rsidP="0033312D">
      <w:r w:rsidRPr="0033312D">
        <w:rPr>
          <w:highlight w:val="yellow"/>
        </w:rPr>
        <w:t>K</w:t>
      </w:r>
      <w:r w:rsidR="0030482F" w:rsidRPr="00A25001">
        <w:rPr>
          <w:highlight w:val="yellow"/>
        </w:rPr>
        <w:t>ristoffer</w:t>
      </w:r>
    </w:p>
    <w:p w:rsidR="0033312D" w:rsidRPr="0033312D" w:rsidRDefault="0033312D" w:rsidP="0033312D"/>
    <w:p w:rsidR="0058561A" w:rsidRDefault="0058561A" w:rsidP="003B52CD"/>
    <w:p w:rsidR="0058561A" w:rsidRPr="003B52CD" w:rsidRDefault="0058561A" w:rsidP="003B52CD"/>
    <w:p w:rsidR="00B6235B" w:rsidRDefault="00B6235B" w:rsidP="00B6235B"/>
    <w:p w:rsidR="00B6235B" w:rsidRDefault="00B6235B" w:rsidP="00B6235B"/>
    <w:p w:rsidR="00B6235B" w:rsidRPr="00B6235B" w:rsidRDefault="00B6235B" w:rsidP="00B6235B"/>
    <w:p w:rsidR="008212B4" w:rsidRPr="00DB6B7D" w:rsidRDefault="008212B4"/>
    <w:p w:rsidR="00AD4B61" w:rsidRPr="00DB6B7D" w:rsidRDefault="00AD4B61"/>
    <w:p w:rsidR="00361E48" w:rsidRDefault="009A0E07" w:rsidP="00361E48">
      <w:pPr>
        <w:pStyle w:val="Normal-Bilag"/>
        <w:rPr>
          <w:lang w:val="en-GB"/>
        </w:rPr>
      </w:pPr>
      <w:r>
        <w:rPr>
          <w:lang w:val="en-GB"/>
        </w:rPr>
        <w:lastRenderedPageBreak/>
        <w:t>Model structure</w:t>
      </w:r>
    </w:p>
    <w:p w:rsidR="00361E48" w:rsidRPr="009B53A9" w:rsidRDefault="009B53A9" w:rsidP="009B53A9">
      <w:pPr>
        <w:rPr>
          <w:b/>
        </w:rPr>
      </w:pPr>
      <w:r w:rsidRPr="009B53A9">
        <w:rPr>
          <w:b/>
        </w:rPr>
        <w:t>Heat only plants</w:t>
      </w:r>
    </w:p>
    <w:p w:rsidR="009B53A9" w:rsidRDefault="009B53A9" w:rsidP="009B53A9">
      <w:r w:rsidRPr="009B53A9">
        <w:rPr>
          <w:noProof/>
          <w:lang w:val="da-DK"/>
        </w:rPr>
        <w:drawing>
          <wp:inline distT="0" distB="0" distL="0" distR="0" wp14:anchorId="2E288218" wp14:editId="63139CAC">
            <wp:extent cx="5266247" cy="7450372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28" cy="745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53A9" w:rsidRDefault="009B53A9">
      <w:pPr>
        <w:spacing w:line="240" w:lineRule="auto"/>
      </w:pPr>
      <w:bookmarkStart w:id="17" w:name="_GoBack"/>
      <w:bookmarkEnd w:id="17"/>
    </w:p>
    <w:sectPr w:rsidR="009B53A9" w:rsidSect="00047076">
      <w:type w:val="continuous"/>
      <w:pgSz w:w="11907" w:h="16840" w:code="9"/>
      <w:pgMar w:top="1593" w:right="1418" w:bottom="1985" w:left="1985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433" w:rsidRDefault="00424433">
      <w:r>
        <w:separator/>
      </w:r>
    </w:p>
  </w:endnote>
  <w:endnote w:type="continuationSeparator" w:id="0">
    <w:p w:rsidR="00424433" w:rsidRDefault="0042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 w:rsidP="000A38D3">
    <w:pPr>
      <w:pStyle w:val="Footer"/>
      <w:tabs>
        <w:tab w:val="right" w:pos="13500"/>
      </w:tabs>
    </w:pPr>
    <w:r>
      <w:tab/>
    </w:r>
    <w:r w:rsidR="00424433">
      <w:fldChar w:fldCharType="begin"/>
    </w:r>
    <w:r w:rsidR="00424433">
      <w:instrText xml:space="preserve"> STYLEREF  "Normal - Forside Overskrift 1"  \* MERGEFORMAT </w:instrText>
    </w:r>
    <w:r w:rsidR="00424433">
      <w:fldChar w:fldCharType="separate"/>
    </w:r>
    <w:r>
      <w:rPr>
        <w:noProof/>
      </w:rPr>
      <w:t>IntERACT TIMES-DK</w:t>
    </w:r>
    <w:r w:rsidR="0042443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424433" w:rsidP="00BE50CB">
    <w:pPr>
      <w:pStyle w:val="Footer"/>
      <w:tabs>
        <w:tab w:val="clear" w:pos="8505"/>
        <w:tab w:val="right" w:pos="8525"/>
      </w:tabs>
    </w:pPr>
    <w:r>
      <w:fldChar w:fldCharType="begin"/>
    </w:r>
    <w:r>
      <w:instrText xml:space="preserve"> STYLEREF  "Normal - Forside Overskrift 1"  \* MERGEFORMAT </w:instrText>
    </w:r>
    <w:r>
      <w:fldChar w:fldCharType="separate"/>
    </w:r>
    <w:r w:rsidR="00320E7F">
      <w:rPr>
        <w:noProof/>
      </w:rPr>
      <w:t>IntERACT TIMES-DK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424433">
    <w:pPr>
      <w:pStyle w:val="Footer"/>
    </w:pPr>
    <w:r>
      <w:fldChar w:fldCharType="begin"/>
    </w:r>
    <w:r>
      <w:instrText xml:space="preserve"> STYLEREF  "Normal - Forside Overskrift 1"  \* MERGEFORMAT </w:instrText>
    </w:r>
    <w:r>
      <w:fldChar w:fldCharType="separate"/>
    </w:r>
    <w:r w:rsidR="00B8265F">
      <w:rPr>
        <w:noProof/>
      </w:rPr>
      <w:t>IntERACT TIMES-DK</w:t>
    </w:r>
    <w:r>
      <w:rPr>
        <w:noProof/>
      </w:rPr>
      <w:fldChar w:fldCharType="end"/>
    </w:r>
    <w:r w:rsidR="00B8265F"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 w:rsidP="000A38D3">
    <w:pPr>
      <w:pStyle w:val="Footer"/>
      <w:tabs>
        <w:tab w:val="right" w:pos="13500"/>
      </w:tabs>
    </w:pPr>
    <w:r>
      <w:tab/>
    </w:r>
    <w:r w:rsidR="00424433">
      <w:fldChar w:fldCharType="begin"/>
    </w:r>
    <w:r w:rsidR="00424433">
      <w:instrText xml:space="preserve"> STYLEREF  "Normal - Forside Overskrift 1"  \* MERGEFORMAT </w:instrText>
    </w:r>
    <w:r w:rsidR="00424433">
      <w:fldChar w:fldCharType="separate"/>
    </w:r>
    <w:r w:rsidR="00320E7F">
      <w:rPr>
        <w:noProof/>
      </w:rPr>
      <w:t>IntERACT TIMES-DK</w:t>
    </w:r>
    <w:r w:rsidR="00424433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424433" w:rsidP="00BE50CB">
    <w:pPr>
      <w:pStyle w:val="Footer"/>
      <w:tabs>
        <w:tab w:val="clear" w:pos="8505"/>
        <w:tab w:val="right" w:pos="8525"/>
      </w:tabs>
    </w:pPr>
    <w:r>
      <w:fldChar w:fldCharType="begin"/>
    </w:r>
    <w:r>
      <w:instrText xml:space="preserve"> STYLEREF  "Normal - Forside Overskrift 1"  \* MERGEFORMAT </w:instrText>
    </w:r>
    <w:r>
      <w:fldChar w:fldCharType="separate"/>
    </w:r>
    <w:r w:rsidR="00B8265F">
      <w:rPr>
        <w:noProof/>
      </w:rPr>
      <w:t>IntERACT TIMES-DK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>
    <w:pPr>
      <w:pStyle w:val="Footer"/>
    </w:pPr>
    <w:r>
      <w:tab/>
    </w:r>
    <w:r w:rsidR="00424433">
      <w:fldChar w:fldCharType="begin"/>
    </w:r>
    <w:r w:rsidR="00424433">
      <w:instrText xml:space="preserve"> STYLEREF  "Normal - Forside Overskrift 1"  \* MERGEFORMAT </w:instrText>
    </w:r>
    <w:r w:rsidR="00424433">
      <w:fldChar w:fldCharType="separate"/>
    </w:r>
    <w:r>
      <w:rPr>
        <w:noProof/>
      </w:rPr>
      <w:t>IntERACT TIMES-DK</w:t>
    </w:r>
    <w:r w:rsidR="00424433">
      <w:rPr>
        <w:noProof/>
      </w:rP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 w:rsidP="00625FF4">
    <w:pPr>
      <w:pStyle w:val="Footer"/>
      <w:tabs>
        <w:tab w:val="clear" w:pos="8505"/>
        <w:tab w:val="right" w:pos="8500"/>
        <w:tab w:val="right" w:pos="1350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0E7F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ab/>
    </w:r>
    <w:r w:rsidR="00424433">
      <w:fldChar w:fldCharType="begin"/>
    </w:r>
    <w:r w:rsidR="00424433">
      <w:instrText xml:space="preserve"> STYLEREF  "Normal - Forside Overskrift 1"  \* MERGEFORMAT </w:instrText>
    </w:r>
    <w:r w:rsidR="00424433">
      <w:fldChar w:fldCharType="separate"/>
    </w:r>
    <w:r w:rsidR="00320E7F">
      <w:rPr>
        <w:noProof/>
      </w:rPr>
      <w:t>IntERACT TIMES-DK</w:t>
    </w:r>
    <w:r w:rsidR="00424433">
      <w:rPr>
        <w:noProof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424433" w:rsidP="00BE50CB">
    <w:pPr>
      <w:pStyle w:val="Footer"/>
      <w:tabs>
        <w:tab w:val="clear" w:pos="8505"/>
        <w:tab w:val="right" w:pos="8525"/>
      </w:tabs>
    </w:pPr>
    <w:r>
      <w:fldChar w:fldCharType="begin"/>
    </w:r>
    <w:r>
      <w:instrText xml:space="preserve"> STYLEREF  "Normal - Forside Overskrift 1"  \* MERGEFORMAT </w:instrText>
    </w:r>
    <w:r>
      <w:fldChar w:fldCharType="separate"/>
    </w:r>
    <w:r w:rsidR="00320E7F">
      <w:rPr>
        <w:noProof/>
      </w:rPr>
      <w:t>IntERACT TIMES-DK</w:t>
    </w:r>
    <w:r>
      <w:rPr>
        <w:noProof/>
      </w:rPr>
      <w:fldChar w:fldCharType="end"/>
    </w:r>
    <w:r w:rsidR="00B8265F">
      <w:tab/>
    </w:r>
    <w:r w:rsidR="00B8265F">
      <w:rPr>
        <w:rStyle w:val="PageNumber"/>
      </w:rPr>
      <w:fldChar w:fldCharType="begin"/>
    </w:r>
    <w:r w:rsidR="00B8265F">
      <w:rPr>
        <w:rStyle w:val="PageNumber"/>
      </w:rPr>
      <w:instrText xml:space="preserve"> PAGE </w:instrText>
    </w:r>
    <w:r w:rsidR="00B8265F">
      <w:rPr>
        <w:rStyle w:val="PageNumber"/>
      </w:rPr>
      <w:fldChar w:fldCharType="separate"/>
    </w:r>
    <w:r w:rsidR="00320E7F">
      <w:rPr>
        <w:rStyle w:val="PageNumber"/>
        <w:noProof/>
      </w:rPr>
      <w:t>5</w:t>
    </w:r>
    <w:r w:rsidR="00B826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433" w:rsidRPr="00A356D1" w:rsidRDefault="00424433" w:rsidP="00A356D1">
      <w:pPr>
        <w:rPr>
          <w:color w:val="6D6E71"/>
        </w:rPr>
      </w:pPr>
      <w:r w:rsidRPr="00A356D1">
        <w:rPr>
          <w:color w:val="6D6E71"/>
        </w:rPr>
        <w:continuationSeparator/>
      </w:r>
    </w:p>
  </w:footnote>
  <w:footnote w:type="continuationSeparator" w:id="0">
    <w:p w:rsidR="00424433" w:rsidRPr="00E33585" w:rsidRDefault="00424433">
      <w:pPr>
        <w:rPr>
          <w:color w:val="6D6E71"/>
        </w:rPr>
      </w:pPr>
      <w:r w:rsidRPr="00E33585">
        <w:rPr>
          <w:color w:val="6D6E71"/>
        </w:rPr>
        <w:continuationSeparator/>
      </w:r>
    </w:p>
  </w:footnote>
  <w:footnote w:type="continuationNotice" w:id="1">
    <w:p w:rsidR="00424433" w:rsidRDefault="004244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>
    <w:pPr>
      <w:pStyle w:val="Header"/>
    </w:pPr>
    <w:r>
      <w:rPr>
        <w:noProof/>
        <w:lang w:val="da-DK"/>
      </w:rPr>
      <w:drawing>
        <wp:anchor distT="0" distB="0" distL="114300" distR="114300" simplePos="0" relativeHeight="251649024" behindDoc="0" locked="0" layoutInCell="1" allowOverlap="1" wp14:anchorId="6A111412" wp14:editId="2C3BE1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48" name="Udkast1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Hide" descr="Udkast_V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>
    <w:pPr>
      <w:pStyle w:val="Header"/>
    </w:pPr>
    <w:r>
      <w:rPr>
        <w:noProof/>
        <w:lang w:val="da-DK"/>
      </w:rPr>
      <w:drawing>
        <wp:anchor distT="0" distB="0" distL="114300" distR="114300" simplePos="0" relativeHeight="251667456" behindDoc="0" locked="0" layoutInCell="1" allowOverlap="1" wp14:anchorId="10762814" wp14:editId="1FEC398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466850" cy="1466850"/>
          <wp:effectExtent l="0" t="0" r="0" b="0"/>
          <wp:wrapNone/>
          <wp:docPr id="16" name="Udkast10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0Hide" descr="Udkast_H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>
    <w:pPr>
      <w:pStyle w:val="Header"/>
    </w:pPr>
    <w:r>
      <w:rPr>
        <w:noProof/>
        <w:lang w:val="da-DK"/>
      </w:rPr>
      <w:drawing>
        <wp:anchor distT="0" distB="0" distL="114300" distR="114300" simplePos="0" relativeHeight="251660288" behindDoc="0" locked="0" layoutInCell="1" allowOverlap="1" wp14:anchorId="103F8DB0" wp14:editId="712B4152">
          <wp:simplePos x="0" y="0"/>
          <wp:positionH relativeFrom="page">
            <wp:posOffset>6077585</wp:posOffset>
          </wp:positionH>
          <wp:positionV relativeFrom="page">
            <wp:posOffset>-15875</wp:posOffset>
          </wp:positionV>
          <wp:extent cx="1466850" cy="1466850"/>
          <wp:effectExtent l="0" t="0" r="0" b="0"/>
          <wp:wrapNone/>
          <wp:docPr id="82" name="Udkast10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0Hide" descr="Udkast_H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9264" behindDoc="0" locked="0" layoutInCell="1" allowOverlap="1" wp14:anchorId="2375E352" wp14:editId="7C9E9647">
          <wp:simplePos x="0" y="0"/>
          <wp:positionH relativeFrom="page">
            <wp:posOffset>6280150</wp:posOffset>
          </wp:positionH>
          <wp:positionV relativeFrom="page">
            <wp:posOffset>-18415</wp:posOffset>
          </wp:positionV>
          <wp:extent cx="1285240" cy="1216025"/>
          <wp:effectExtent l="0" t="0" r="0" b="0"/>
          <wp:wrapNone/>
          <wp:docPr id="81" name="Draft2" descr="Udkast_H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2" descr="Udkast_H_U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 w:rsidP="00B54FD5">
    <w:pPr>
      <w:pStyle w:val="Header"/>
    </w:pPr>
    <w:r>
      <w:rPr>
        <w:b/>
        <w:noProof/>
        <w:color w:val="1F497D"/>
        <w:sz w:val="44"/>
        <w:szCs w:val="44"/>
        <w:lang w:val="da-DK"/>
      </w:rPr>
      <w:drawing>
        <wp:inline distT="0" distB="0" distL="0" distR="0" wp14:anchorId="6AF82BA9" wp14:editId="4DAFD4A0">
          <wp:extent cx="863193" cy="415742"/>
          <wp:effectExtent l="0" t="0" r="0" b="3810"/>
          <wp:docPr id="8" name="Picture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449" cy="415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da-DK"/>
      </w:rPr>
      <w:drawing>
        <wp:anchor distT="0" distB="0" distL="114300" distR="114300" simplePos="0" relativeHeight="251653120" behindDoc="0" locked="0" layoutInCell="1" allowOverlap="1" wp14:anchorId="6D7CDD0F" wp14:editId="6A39679B">
          <wp:simplePos x="0" y="0"/>
          <wp:positionH relativeFrom="page">
            <wp:posOffset>6177915</wp:posOffset>
          </wp:positionH>
          <wp:positionV relativeFrom="page">
            <wp:posOffset>357505</wp:posOffset>
          </wp:positionV>
          <wp:extent cx="406400" cy="596900"/>
          <wp:effectExtent l="0" t="0" r="0" b="0"/>
          <wp:wrapNone/>
          <wp:docPr id="61" name="Picture 61" descr="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R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0" distR="0" simplePos="0" relativeHeight="251646976" behindDoc="0" locked="0" layoutInCell="1" allowOverlap="1" wp14:anchorId="37489960" wp14:editId="7730B936">
          <wp:simplePos x="0" y="0"/>
          <wp:positionH relativeFrom="page">
            <wp:posOffset>1259840</wp:posOffset>
          </wp:positionH>
          <wp:positionV relativeFrom="page">
            <wp:posOffset>9683750</wp:posOffset>
          </wp:positionV>
          <wp:extent cx="2325370" cy="152400"/>
          <wp:effectExtent l="0" t="0" r="0" b="0"/>
          <wp:wrapNone/>
          <wp:docPr id="103" name="R_LogoHide1" descr="R_DTU_D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_LogoHide1" descr="R_DTU_Dk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48000" behindDoc="0" locked="0" layoutInCell="1" allowOverlap="1" wp14:anchorId="233E3572" wp14:editId="24950E6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47" name="Udkast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Hide" descr="Udkast_V" hidden="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 w:rsidP="0031645E">
    <w:pPr>
      <w:pStyle w:val="Header"/>
    </w:pPr>
    <w:r>
      <w:rPr>
        <w:noProof/>
        <w:lang w:val="da-DK"/>
      </w:rPr>
      <w:drawing>
        <wp:anchor distT="0" distB="0" distL="114300" distR="114300" simplePos="0" relativeHeight="251657216" behindDoc="0" locked="0" layoutInCell="1" allowOverlap="1" wp14:anchorId="591976C8" wp14:editId="40EEC447">
          <wp:simplePos x="0" y="0"/>
          <wp:positionH relativeFrom="page">
            <wp:posOffset>-13970</wp:posOffset>
          </wp:positionH>
          <wp:positionV relativeFrom="page">
            <wp:posOffset>-13970</wp:posOffset>
          </wp:positionV>
          <wp:extent cx="1483995" cy="1337310"/>
          <wp:effectExtent l="0" t="0" r="0" b="0"/>
          <wp:wrapNone/>
          <wp:docPr id="72" name="Draft" descr="Udkast_V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" descr="Udkast_V_U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133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1072" behindDoc="0" locked="0" layoutInCell="1" allowOverlap="1" wp14:anchorId="22ECA7AB" wp14:editId="6BE916B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50" name="Udkast11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1Hide" descr="Udkast_V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>
    <w:pPr>
      <w:pStyle w:val="Header"/>
    </w:pPr>
    <w:r>
      <w:rPr>
        <w:noProof/>
        <w:lang w:val="da-DK"/>
      </w:rPr>
      <w:drawing>
        <wp:anchor distT="0" distB="0" distL="114300" distR="114300" simplePos="0" relativeHeight="251652096" behindDoc="0" locked="0" layoutInCell="1" allowOverlap="1" wp14:anchorId="68199B9C" wp14:editId="397398C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466850" cy="1466850"/>
          <wp:effectExtent l="0" t="0" r="0" b="0"/>
          <wp:wrapNone/>
          <wp:docPr id="51" name="Udkast10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0Hide" descr="Udkast_H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>
    <w:pPr>
      <w:pStyle w:val="Header"/>
    </w:pPr>
    <w:r>
      <w:rPr>
        <w:noProof/>
        <w:lang w:val="da-DK"/>
      </w:rPr>
      <w:drawing>
        <wp:anchor distT="0" distB="0" distL="114300" distR="114300" simplePos="0" relativeHeight="251656192" behindDoc="0" locked="0" layoutInCell="1" allowOverlap="1" wp14:anchorId="22B99DE2" wp14:editId="45EA9D6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285240" cy="1216025"/>
          <wp:effectExtent l="0" t="0" r="0" b="0"/>
          <wp:wrapNone/>
          <wp:docPr id="65" name="Draft2" descr="Udkast_H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2" descr="Udkast_H_U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0048" behindDoc="0" locked="0" layoutInCell="1" allowOverlap="1" wp14:anchorId="54A62C86" wp14:editId="0606E6E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466850" cy="1466850"/>
          <wp:effectExtent l="0" t="0" r="0" b="0"/>
          <wp:wrapNone/>
          <wp:docPr id="49" name="Udkast6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6Hide" descr="Udkast_H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 w:rsidP="0031645E">
    <w:pPr>
      <w:pStyle w:val="Header"/>
    </w:pPr>
    <w:r>
      <w:rPr>
        <w:noProof/>
        <w:lang w:val="da-DK"/>
      </w:rPr>
      <w:drawing>
        <wp:anchor distT="0" distB="0" distL="114300" distR="114300" simplePos="0" relativeHeight="251663360" behindDoc="0" locked="0" layoutInCell="1" allowOverlap="1" wp14:anchorId="51D5C832" wp14:editId="116E058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110" name="Udkast11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1Hide" descr="Udkast_V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>
    <w:pPr>
      <w:pStyle w:val="Header"/>
    </w:pPr>
    <w:r>
      <w:rPr>
        <w:noProof/>
        <w:lang w:val="da-DK"/>
      </w:rPr>
      <w:drawing>
        <wp:anchor distT="0" distB="0" distL="114300" distR="114300" simplePos="0" relativeHeight="251662336" behindDoc="0" locked="0" layoutInCell="1" allowOverlap="1" wp14:anchorId="44D7AE77" wp14:editId="214CE692">
          <wp:simplePos x="0" y="0"/>
          <wp:positionH relativeFrom="page">
            <wp:posOffset>6296660</wp:posOffset>
          </wp:positionH>
          <wp:positionV relativeFrom="page">
            <wp:posOffset>-26035</wp:posOffset>
          </wp:positionV>
          <wp:extent cx="1285240" cy="1216025"/>
          <wp:effectExtent l="0" t="0" r="0" b="0"/>
          <wp:wrapNone/>
          <wp:docPr id="109" name="Draft2" descr="Udkast_H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2" descr="Udkast_H_U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61312" behindDoc="0" locked="0" layoutInCell="1" allowOverlap="1" wp14:anchorId="1E3632A0" wp14:editId="2040F7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466850" cy="1466850"/>
          <wp:effectExtent l="0" t="0" r="0" b="0"/>
          <wp:wrapNone/>
          <wp:docPr id="108" name="Udkast10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0Hide" descr="Udkast_H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65F" w:rsidRDefault="00B8265F" w:rsidP="0031645E">
    <w:pPr>
      <w:pStyle w:val="Header"/>
    </w:pPr>
    <w:r>
      <w:rPr>
        <w:noProof/>
        <w:lang w:val="da-DK"/>
      </w:rPr>
      <w:drawing>
        <wp:anchor distT="0" distB="0" distL="114300" distR="114300" simplePos="0" relativeHeight="251665408" behindDoc="0" locked="0" layoutInCell="1" allowOverlap="1" wp14:anchorId="57B12E4D" wp14:editId="434A323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14" name="Udkast11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1Hide" descr="Udkast_V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0C58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5DAEE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25829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8869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48E0E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DA18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82AFD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F8C6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D2DB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601F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13544"/>
    <w:multiLevelType w:val="hybridMultilevel"/>
    <w:tmpl w:val="66EA8D46"/>
    <w:lvl w:ilvl="0" w:tplc="58228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A8E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63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5C5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05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5C1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C0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44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3EC3612"/>
    <w:multiLevelType w:val="hybridMultilevel"/>
    <w:tmpl w:val="F20E877C"/>
    <w:lvl w:ilvl="0" w:tplc="41CCA10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4660C0"/>
    <w:multiLevelType w:val="multilevel"/>
    <w:tmpl w:val="F1BA358A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13">
    <w:nsid w:val="0B73771D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19882E04"/>
    <w:multiLevelType w:val="multilevel"/>
    <w:tmpl w:val="390A8150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1B9308D8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46D2FBF"/>
    <w:multiLevelType w:val="hybridMultilevel"/>
    <w:tmpl w:val="4BCE709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5BF418D"/>
    <w:multiLevelType w:val="multilevel"/>
    <w:tmpl w:val="2F0E707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Normal-Bilag"/>
      <w:lvlText w:val="Appendix %6"/>
      <w:lvlJc w:val="left"/>
      <w:pPr>
        <w:tabs>
          <w:tab w:val="num" w:pos="1152"/>
        </w:tabs>
        <w:ind w:left="1152" w:hanging="115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Normal-Bilagsoverskrift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7EC3E60"/>
    <w:multiLevelType w:val="multilevel"/>
    <w:tmpl w:val="27567C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Normal-TabelOverskrift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9F55250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C033387"/>
    <w:multiLevelType w:val="multilevel"/>
    <w:tmpl w:val="4EFC694E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EDC5848"/>
    <w:multiLevelType w:val="multilevel"/>
    <w:tmpl w:val="0B727A10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pStyle w:val="Normal-Appendix"/>
      <w:lvlText w:val="Appendix %5"/>
      <w:lvlJc w:val="left"/>
      <w:pPr>
        <w:tabs>
          <w:tab w:val="num" w:pos="1928"/>
        </w:tabs>
        <w:ind w:left="1928" w:hanging="19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16F2B15"/>
    <w:multiLevelType w:val="multilevel"/>
    <w:tmpl w:val="5EFAFCF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lvlText w:val="Bilag 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2CE5154"/>
    <w:multiLevelType w:val="hybridMultilevel"/>
    <w:tmpl w:val="AC20D310"/>
    <w:lvl w:ilvl="0" w:tplc="BDDC27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0644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B275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B884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849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581C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6EAE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54A3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D6AC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2F22577"/>
    <w:multiLevelType w:val="multilevel"/>
    <w:tmpl w:val="0EE47B74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928"/>
        </w:tabs>
        <w:ind w:left="1928" w:hanging="19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35123340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12F6650"/>
    <w:multiLevelType w:val="hybridMultilevel"/>
    <w:tmpl w:val="CCC2A44C"/>
    <w:lvl w:ilvl="0" w:tplc="82708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E0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6E5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64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A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0C6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DC08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40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D65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A23A2C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82E601B"/>
    <w:multiLevelType w:val="hybridMultilevel"/>
    <w:tmpl w:val="4C54A7BE"/>
    <w:lvl w:ilvl="0" w:tplc="D2489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2E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AD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50B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42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AA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0D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CB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8D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C0C384C"/>
    <w:multiLevelType w:val="multilevel"/>
    <w:tmpl w:val="087AA40A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2041"/>
        </w:tabs>
        <w:ind w:left="2041" w:hanging="204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C6B5F09"/>
    <w:multiLevelType w:val="hybridMultilevel"/>
    <w:tmpl w:val="C5004E5A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DFF654E"/>
    <w:multiLevelType w:val="hybridMultilevel"/>
    <w:tmpl w:val="3C841936"/>
    <w:lvl w:ilvl="0" w:tplc="1D2CA070">
      <w:numFmt w:val="bullet"/>
      <w:lvlText w:val="-"/>
      <w:lvlJc w:val="left"/>
      <w:pPr>
        <w:ind w:left="427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32">
    <w:nsid w:val="4F8E439A"/>
    <w:multiLevelType w:val="multilevel"/>
    <w:tmpl w:val="F384A93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lvlText w:val="Bilag 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5A314C99"/>
    <w:multiLevelType w:val="hybridMultilevel"/>
    <w:tmpl w:val="BB74E0BE"/>
    <w:lvl w:ilvl="0" w:tplc="91AE6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CC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62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48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0A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CC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6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C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6F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9495C53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ACB3B03"/>
    <w:multiLevelType w:val="multilevel"/>
    <w:tmpl w:val="FEE8C5EA"/>
    <w:lvl w:ilvl="0">
      <w:start w:val="1"/>
      <w:numFmt w:val="bullet"/>
      <w:pStyle w:val="Normal-Punktliste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041"/>
        </w:tabs>
        <w:ind w:left="2041" w:hanging="227"/>
      </w:pPr>
      <w:rPr>
        <w:rFonts w:ascii="Symbol" w:hAnsi="Symbol" w:hint="default"/>
      </w:rPr>
    </w:lvl>
  </w:abstractNum>
  <w:abstractNum w:abstractNumId="36">
    <w:nsid w:val="734C7605"/>
    <w:multiLevelType w:val="multilevel"/>
    <w:tmpl w:val="FF4CAF92"/>
    <w:lvl w:ilvl="0">
      <w:start w:val="1"/>
      <w:numFmt w:val="decimal"/>
      <w:pStyle w:val="Normal-Nummer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9"/>
        </w:tabs>
        <w:ind w:left="3799" w:hanging="110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3"/>
        </w:tabs>
        <w:ind w:left="4253" w:hanging="15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36"/>
        </w:tabs>
        <w:ind w:left="4536" w:hanging="184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678" w:hanging="19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0"/>
        </w:tabs>
        <w:ind w:left="4820" w:hanging="2127"/>
      </w:pPr>
      <w:rPr>
        <w:rFonts w:hint="default"/>
      </w:rPr>
    </w:lvl>
  </w:abstractNum>
  <w:abstractNum w:abstractNumId="37">
    <w:nsid w:val="75CB3C50"/>
    <w:multiLevelType w:val="multilevel"/>
    <w:tmpl w:val="180E2092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6"/>
  </w:num>
  <w:num w:numId="5">
    <w:abstractNumId w:val="35"/>
  </w:num>
  <w:num w:numId="6">
    <w:abstractNumId w:val="13"/>
  </w:num>
  <w:num w:numId="7">
    <w:abstractNumId w:val="34"/>
  </w:num>
  <w:num w:numId="8">
    <w:abstractNumId w:val="25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21"/>
  </w:num>
  <w:num w:numId="19">
    <w:abstractNumId w:val="19"/>
  </w:num>
  <w:num w:numId="20">
    <w:abstractNumId w:val="27"/>
  </w:num>
  <w:num w:numId="21">
    <w:abstractNumId w:val="15"/>
  </w:num>
  <w:num w:numId="22">
    <w:abstractNumId w:val="22"/>
  </w:num>
  <w:num w:numId="23">
    <w:abstractNumId w:val="32"/>
  </w:num>
  <w:num w:numId="24">
    <w:abstractNumId w:val="17"/>
  </w:num>
  <w:num w:numId="25">
    <w:abstractNumId w:val="20"/>
  </w:num>
  <w:num w:numId="26">
    <w:abstractNumId w:val="37"/>
  </w:num>
  <w:num w:numId="27">
    <w:abstractNumId w:val="14"/>
  </w:num>
  <w:num w:numId="28">
    <w:abstractNumId w:val="24"/>
  </w:num>
  <w:num w:numId="29">
    <w:abstractNumId w:val="29"/>
  </w:num>
  <w:num w:numId="30">
    <w:abstractNumId w:val="31"/>
  </w:num>
  <w:num w:numId="31">
    <w:abstractNumId w:val="23"/>
  </w:num>
  <w:num w:numId="32">
    <w:abstractNumId w:val="11"/>
  </w:num>
  <w:num w:numId="33">
    <w:abstractNumId w:val="12"/>
  </w:num>
  <w:num w:numId="34">
    <w:abstractNumId w:val="28"/>
  </w:num>
  <w:num w:numId="35">
    <w:abstractNumId w:val="33"/>
  </w:num>
  <w:num w:numId="36">
    <w:abstractNumId w:val="12"/>
  </w:num>
  <w:num w:numId="37">
    <w:abstractNumId w:val="30"/>
  </w:num>
  <w:num w:numId="38">
    <w:abstractNumId w:val="16"/>
  </w:num>
  <w:num w:numId="39">
    <w:abstractNumId w:val="12"/>
  </w:num>
  <w:num w:numId="40">
    <w:abstractNumId w:val="10"/>
  </w:num>
  <w:num w:numId="41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mirrorMargin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1304"/>
  <w:autoHyphenation/>
  <w:hyphenationZone w:val="14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7D"/>
    <w:rsid w:val="00001331"/>
    <w:rsid w:val="00002FF0"/>
    <w:rsid w:val="00003294"/>
    <w:rsid w:val="00010AFE"/>
    <w:rsid w:val="000121C0"/>
    <w:rsid w:val="0001257D"/>
    <w:rsid w:val="000127B9"/>
    <w:rsid w:val="000135B1"/>
    <w:rsid w:val="00014646"/>
    <w:rsid w:val="000146E3"/>
    <w:rsid w:val="00015A6D"/>
    <w:rsid w:val="000179A9"/>
    <w:rsid w:val="00017DAF"/>
    <w:rsid w:val="00020094"/>
    <w:rsid w:val="0002273B"/>
    <w:rsid w:val="00023956"/>
    <w:rsid w:val="00025123"/>
    <w:rsid w:val="00025D42"/>
    <w:rsid w:val="00027829"/>
    <w:rsid w:val="00031598"/>
    <w:rsid w:val="00032935"/>
    <w:rsid w:val="000336A4"/>
    <w:rsid w:val="0003561B"/>
    <w:rsid w:val="000369C4"/>
    <w:rsid w:val="00037380"/>
    <w:rsid w:val="000377DF"/>
    <w:rsid w:val="0004141A"/>
    <w:rsid w:val="00042EE9"/>
    <w:rsid w:val="000448E4"/>
    <w:rsid w:val="00047076"/>
    <w:rsid w:val="00052F48"/>
    <w:rsid w:val="0005726E"/>
    <w:rsid w:val="00057E1A"/>
    <w:rsid w:val="0006295A"/>
    <w:rsid w:val="00063AB2"/>
    <w:rsid w:val="0006463F"/>
    <w:rsid w:val="000714FD"/>
    <w:rsid w:val="000718AC"/>
    <w:rsid w:val="00074299"/>
    <w:rsid w:val="000755E7"/>
    <w:rsid w:val="00077D4D"/>
    <w:rsid w:val="00087769"/>
    <w:rsid w:val="000909AF"/>
    <w:rsid w:val="0009381A"/>
    <w:rsid w:val="00096004"/>
    <w:rsid w:val="000A1D5E"/>
    <w:rsid w:val="000A2A66"/>
    <w:rsid w:val="000A35DB"/>
    <w:rsid w:val="000A38D3"/>
    <w:rsid w:val="000B07E0"/>
    <w:rsid w:val="000B469A"/>
    <w:rsid w:val="000C004E"/>
    <w:rsid w:val="000C5E1F"/>
    <w:rsid w:val="000C61EF"/>
    <w:rsid w:val="000D1B04"/>
    <w:rsid w:val="000D1DDD"/>
    <w:rsid w:val="000D5477"/>
    <w:rsid w:val="000D7D5D"/>
    <w:rsid w:val="000D7F6C"/>
    <w:rsid w:val="000E1BD4"/>
    <w:rsid w:val="000E68E7"/>
    <w:rsid w:val="000F1FA2"/>
    <w:rsid w:val="000F2B68"/>
    <w:rsid w:val="0010276B"/>
    <w:rsid w:val="001038C4"/>
    <w:rsid w:val="00104816"/>
    <w:rsid w:val="001070F0"/>
    <w:rsid w:val="001073AD"/>
    <w:rsid w:val="001110D5"/>
    <w:rsid w:val="00117990"/>
    <w:rsid w:val="001240E1"/>
    <w:rsid w:val="001242F7"/>
    <w:rsid w:val="00134864"/>
    <w:rsid w:val="00134F7F"/>
    <w:rsid w:val="001404C4"/>
    <w:rsid w:val="001427A7"/>
    <w:rsid w:val="0014670C"/>
    <w:rsid w:val="0014691D"/>
    <w:rsid w:val="00153749"/>
    <w:rsid w:val="00153C3D"/>
    <w:rsid w:val="0015549B"/>
    <w:rsid w:val="00155FD3"/>
    <w:rsid w:val="00156CB9"/>
    <w:rsid w:val="00156F5A"/>
    <w:rsid w:val="00160D1D"/>
    <w:rsid w:val="00164A6C"/>
    <w:rsid w:val="0017186D"/>
    <w:rsid w:val="001740B7"/>
    <w:rsid w:val="001742D1"/>
    <w:rsid w:val="00174525"/>
    <w:rsid w:val="00176340"/>
    <w:rsid w:val="0017662D"/>
    <w:rsid w:val="00176C23"/>
    <w:rsid w:val="00180A46"/>
    <w:rsid w:val="00181FCA"/>
    <w:rsid w:val="0018564A"/>
    <w:rsid w:val="00190272"/>
    <w:rsid w:val="00191551"/>
    <w:rsid w:val="001927F4"/>
    <w:rsid w:val="001944EB"/>
    <w:rsid w:val="001964E2"/>
    <w:rsid w:val="001A4A2C"/>
    <w:rsid w:val="001A6C8B"/>
    <w:rsid w:val="001A7256"/>
    <w:rsid w:val="001C0122"/>
    <w:rsid w:val="001C216C"/>
    <w:rsid w:val="001C2E4B"/>
    <w:rsid w:val="001D03BF"/>
    <w:rsid w:val="001D7529"/>
    <w:rsid w:val="001E1FC2"/>
    <w:rsid w:val="001E50E2"/>
    <w:rsid w:val="001E5289"/>
    <w:rsid w:val="001E67CE"/>
    <w:rsid w:val="001E7C9E"/>
    <w:rsid w:val="001E7FA8"/>
    <w:rsid w:val="001F4BC7"/>
    <w:rsid w:val="001F7209"/>
    <w:rsid w:val="00201191"/>
    <w:rsid w:val="0020422D"/>
    <w:rsid w:val="00212A90"/>
    <w:rsid w:val="00212D6D"/>
    <w:rsid w:val="002156F5"/>
    <w:rsid w:val="00220BB7"/>
    <w:rsid w:val="00220EC2"/>
    <w:rsid w:val="00223CC1"/>
    <w:rsid w:val="00224B8A"/>
    <w:rsid w:val="002265DD"/>
    <w:rsid w:val="002267D8"/>
    <w:rsid w:val="00227EB5"/>
    <w:rsid w:val="00233AF2"/>
    <w:rsid w:val="0023767E"/>
    <w:rsid w:val="00237BB1"/>
    <w:rsid w:val="00247084"/>
    <w:rsid w:val="002516BB"/>
    <w:rsid w:val="00253515"/>
    <w:rsid w:val="00256122"/>
    <w:rsid w:val="00262DE7"/>
    <w:rsid w:val="002658A2"/>
    <w:rsid w:val="0026739E"/>
    <w:rsid w:val="00267ED0"/>
    <w:rsid w:val="00270681"/>
    <w:rsid w:val="00275B20"/>
    <w:rsid w:val="002938D9"/>
    <w:rsid w:val="0029647B"/>
    <w:rsid w:val="002A109C"/>
    <w:rsid w:val="002B46A5"/>
    <w:rsid w:val="002B4EC7"/>
    <w:rsid w:val="002C1D6B"/>
    <w:rsid w:val="002D0538"/>
    <w:rsid w:val="002D4A11"/>
    <w:rsid w:val="002E3145"/>
    <w:rsid w:val="002E4DAC"/>
    <w:rsid w:val="002E4FC9"/>
    <w:rsid w:val="002F4386"/>
    <w:rsid w:val="002F4F82"/>
    <w:rsid w:val="003001E6"/>
    <w:rsid w:val="0030355C"/>
    <w:rsid w:val="0030482F"/>
    <w:rsid w:val="00306891"/>
    <w:rsid w:val="00311672"/>
    <w:rsid w:val="003133A6"/>
    <w:rsid w:val="00313793"/>
    <w:rsid w:val="0031645E"/>
    <w:rsid w:val="00320E7F"/>
    <w:rsid w:val="00322CE7"/>
    <w:rsid w:val="003233B2"/>
    <w:rsid w:val="00326623"/>
    <w:rsid w:val="00326D2E"/>
    <w:rsid w:val="003312DB"/>
    <w:rsid w:val="0033312D"/>
    <w:rsid w:val="00334A12"/>
    <w:rsid w:val="00337BB7"/>
    <w:rsid w:val="003415E5"/>
    <w:rsid w:val="0034211A"/>
    <w:rsid w:val="003459A5"/>
    <w:rsid w:val="00347206"/>
    <w:rsid w:val="003513AB"/>
    <w:rsid w:val="0035648F"/>
    <w:rsid w:val="00356788"/>
    <w:rsid w:val="00361DBB"/>
    <w:rsid w:val="00361E48"/>
    <w:rsid w:val="00361E50"/>
    <w:rsid w:val="00362B34"/>
    <w:rsid w:val="0036548E"/>
    <w:rsid w:val="003716FA"/>
    <w:rsid w:val="00375D17"/>
    <w:rsid w:val="003804AB"/>
    <w:rsid w:val="00382D56"/>
    <w:rsid w:val="00385FBE"/>
    <w:rsid w:val="00386B1F"/>
    <w:rsid w:val="0039188C"/>
    <w:rsid w:val="003929E6"/>
    <w:rsid w:val="00392A66"/>
    <w:rsid w:val="00392CCB"/>
    <w:rsid w:val="00397BDA"/>
    <w:rsid w:val="003A028E"/>
    <w:rsid w:val="003A6A15"/>
    <w:rsid w:val="003A7A47"/>
    <w:rsid w:val="003B0449"/>
    <w:rsid w:val="003B18FD"/>
    <w:rsid w:val="003B1C78"/>
    <w:rsid w:val="003B52CD"/>
    <w:rsid w:val="003B5F00"/>
    <w:rsid w:val="003C001F"/>
    <w:rsid w:val="003C007B"/>
    <w:rsid w:val="003C0651"/>
    <w:rsid w:val="003C0788"/>
    <w:rsid w:val="003C36C4"/>
    <w:rsid w:val="003C6457"/>
    <w:rsid w:val="003C78E2"/>
    <w:rsid w:val="003D0312"/>
    <w:rsid w:val="003D1793"/>
    <w:rsid w:val="003D2DF0"/>
    <w:rsid w:val="003E2CA2"/>
    <w:rsid w:val="003E417E"/>
    <w:rsid w:val="003E52C0"/>
    <w:rsid w:val="003E7F01"/>
    <w:rsid w:val="003F005F"/>
    <w:rsid w:val="003F4B1C"/>
    <w:rsid w:val="003F54F0"/>
    <w:rsid w:val="003F7A67"/>
    <w:rsid w:val="003F7BEB"/>
    <w:rsid w:val="00402E07"/>
    <w:rsid w:val="0040304F"/>
    <w:rsid w:val="004065B5"/>
    <w:rsid w:val="00407B42"/>
    <w:rsid w:val="0041061B"/>
    <w:rsid w:val="004110B9"/>
    <w:rsid w:val="00411CBC"/>
    <w:rsid w:val="00417B28"/>
    <w:rsid w:val="00424433"/>
    <w:rsid w:val="00426E08"/>
    <w:rsid w:val="00427D7E"/>
    <w:rsid w:val="00427F89"/>
    <w:rsid w:val="0043257E"/>
    <w:rsid w:val="00435B59"/>
    <w:rsid w:val="0044223F"/>
    <w:rsid w:val="004458DD"/>
    <w:rsid w:val="0044593A"/>
    <w:rsid w:val="00451B4B"/>
    <w:rsid w:val="00451C2B"/>
    <w:rsid w:val="00451C68"/>
    <w:rsid w:val="004539F8"/>
    <w:rsid w:val="00455F6B"/>
    <w:rsid w:val="004575E1"/>
    <w:rsid w:val="00457AB3"/>
    <w:rsid w:val="00457C7B"/>
    <w:rsid w:val="00465595"/>
    <w:rsid w:val="00465A56"/>
    <w:rsid w:val="004670D7"/>
    <w:rsid w:val="00472F29"/>
    <w:rsid w:val="00474AF5"/>
    <w:rsid w:val="0049190D"/>
    <w:rsid w:val="0049787D"/>
    <w:rsid w:val="004A1500"/>
    <w:rsid w:val="004A426D"/>
    <w:rsid w:val="004A4465"/>
    <w:rsid w:val="004A5D92"/>
    <w:rsid w:val="004B0940"/>
    <w:rsid w:val="004B2422"/>
    <w:rsid w:val="004C0C0B"/>
    <w:rsid w:val="004C4663"/>
    <w:rsid w:val="004C5CFD"/>
    <w:rsid w:val="004C63C1"/>
    <w:rsid w:val="004D1077"/>
    <w:rsid w:val="004D13B6"/>
    <w:rsid w:val="004D1FDC"/>
    <w:rsid w:val="004D33F7"/>
    <w:rsid w:val="004D438A"/>
    <w:rsid w:val="004D64F7"/>
    <w:rsid w:val="004E19BC"/>
    <w:rsid w:val="004E28F4"/>
    <w:rsid w:val="004E63F9"/>
    <w:rsid w:val="004E7C5F"/>
    <w:rsid w:val="004F01C0"/>
    <w:rsid w:val="004F3A57"/>
    <w:rsid w:val="004F6272"/>
    <w:rsid w:val="004F7126"/>
    <w:rsid w:val="00504233"/>
    <w:rsid w:val="00507E3D"/>
    <w:rsid w:val="00507ED5"/>
    <w:rsid w:val="0051070C"/>
    <w:rsid w:val="0051519D"/>
    <w:rsid w:val="00515540"/>
    <w:rsid w:val="005169CC"/>
    <w:rsid w:val="00516CCE"/>
    <w:rsid w:val="00517983"/>
    <w:rsid w:val="00522383"/>
    <w:rsid w:val="0052531A"/>
    <w:rsid w:val="00527C24"/>
    <w:rsid w:val="00530071"/>
    <w:rsid w:val="005312E3"/>
    <w:rsid w:val="00535354"/>
    <w:rsid w:val="00540774"/>
    <w:rsid w:val="005418DC"/>
    <w:rsid w:val="00544882"/>
    <w:rsid w:val="00544F71"/>
    <w:rsid w:val="0055133E"/>
    <w:rsid w:val="005525AB"/>
    <w:rsid w:val="00553120"/>
    <w:rsid w:val="0055495B"/>
    <w:rsid w:val="00554F43"/>
    <w:rsid w:val="00555079"/>
    <w:rsid w:val="00555B18"/>
    <w:rsid w:val="00555FEC"/>
    <w:rsid w:val="00555FED"/>
    <w:rsid w:val="00556889"/>
    <w:rsid w:val="005631DE"/>
    <w:rsid w:val="0056380B"/>
    <w:rsid w:val="0056773E"/>
    <w:rsid w:val="00573E18"/>
    <w:rsid w:val="00574182"/>
    <w:rsid w:val="005763FD"/>
    <w:rsid w:val="00577028"/>
    <w:rsid w:val="00577719"/>
    <w:rsid w:val="0058561A"/>
    <w:rsid w:val="00586489"/>
    <w:rsid w:val="00590E46"/>
    <w:rsid w:val="00591D4B"/>
    <w:rsid w:val="00592010"/>
    <w:rsid w:val="00594E83"/>
    <w:rsid w:val="00596372"/>
    <w:rsid w:val="005A0F4B"/>
    <w:rsid w:val="005A1A80"/>
    <w:rsid w:val="005A2CD3"/>
    <w:rsid w:val="005B0051"/>
    <w:rsid w:val="005B2896"/>
    <w:rsid w:val="005C0009"/>
    <w:rsid w:val="005C1732"/>
    <w:rsid w:val="005C3383"/>
    <w:rsid w:val="005C5715"/>
    <w:rsid w:val="005C5843"/>
    <w:rsid w:val="005C635F"/>
    <w:rsid w:val="005D100D"/>
    <w:rsid w:val="005D6491"/>
    <w:rsid w:val="005E0276"/>
    <w:rsid w:val="005E19F1"/>
    <w:rsid w:val="005E250D"/>
    <w:rsid w:val="005E25F6"/>
    <w:rsid w:val="005E2612"/>
    <w:rsid w:val="005E4618"/>
    <w:rsid w:val="005F2C26"/>
    <w:rsid w:val="005F6741"/>
    <w:rsid w:val="00604EB6"/>
    <w:rsid w:val="006110BA"/>
    <w:rsid w:val="0061179D"/>
    <w:rsid w:val="0061288E"/>
    <w:rsid w:val="006136EA"/>
    <w:rsid w:val="00615D37"/>
    <w:rsid w:val="006160D5"/>
    <w:rsid w:val="006177A4"/>
    <w:rsid w:val="00625FF4"/>
    <w:rsid w:val="00626BD4"/>
    <w:rsid w:val="00630CBF"/>
    <w:rsid w:val="00635655"/>
    <w:rsid w:val="00642122"/>
    <w:rsid w:val="00643094"/>
    <w:rsid w:val="0064381C"/>
    <w:rsid w:val="006445C8"/>
    <w:rsid w:val="006509F8"/>
    <w:rsid w:val="0065248A"/>
    <w:rsid w:val="006534F1"/>
    <w:rsid w:val="006555BD"/>
    <w:rsid w:val="006557CC"/>
    <w:rsid w:val="00657616"/>
    <w:rsid w:val="00663709"/>
    <w:rsid w:val="006644B8"/>
    <w:rsid w:val="0066474E"/>
    <w:rsid w:val="0066624D"/>
    <w:rsid w:val="006672A9"/>
    <w:rsid w:val="0066784A"/>
    <w:rsid w:val="00670A05"/>
    <w:rsid w:val="00671E35"/>
    <w:rsid w:val="00675041"/>
    <w:rsid w:val="00675CEC"/>
    <w:rsid w:val="00677B39"/>
    <w:rsid w:val="00683182"/>
    <w:rsid w:val="006863EF"/>
    <w:rsid w:val="006868B2"/>
    <w:rsid w:val="006924D9"/>
    <w:rsid w:val="006A4100"/>
    <w:rsid w:val="006A4FA3"/>
    <w:rsid w:val="006A70B4"/>
    <w:rsid w:val="006A74E6"/>
    <w:rsid w:val="006B4D2A"/>
    <w:rsid w:val="006B79D8"/>
    <w:rsid w:val="006C3FCA"/>
    <w:rsid w:val="006C633F"/>
    <w:rsid w:val="006C6F71"/>
    <w:rsid w:val="006D1B10"/>
    <w:rsid w:val="006D3ADE"/>
    <w:rsid w:val="006D537C"/>
    <w:rsid w:val="006D75A3"/>
    <w:rsid w:val="006D7DA2"/>
    <w:rsid w:val="006D7E79"/>
    <w:rsid w:val="006E2E3A"/>
    <w:rsid w:val="006F3131"/>
    <w:rsid w:val="00702E4B"/>
    <w:rsid w:val="007053B0"/>
    <w:rsid w:val="00705CA0"/>
    <w:rsid w:val="00705FFD"/>
    <w:rsid w:val="00706075"/>
    <w:rsid w:val="00717B02"/>
    <w:rsid w:val="007230B9"/>
    <w:rsid w:val="007260DA"/>
    <w:rsid w:val="00727E7F"/>
    <w:rsid w:val="0073160A"/>
    <w:rsid w:val="00732BDF"/>
    <w:rsid w:val="0073322C"/>
    <w:rsid w:val="00734F3F"/>
    <w:rsid w:val="007351B8"/>
    <w:rsid w:val="007378CC"/>
    <w:rsid w:val="00737F96"/>
    <w:rsid w:val="00740CA2"/>
    <w:rsid w:val="00741A3E"/>
    <w:rsid w:val="007445E1"/>
    <w:rsid w:val="00744E65"/>
    <w:rsid w:val="0075092D"/>
    <w:rsid w:val="00763632"/>
    <w:rsid w:val="00763E68"/>
    <w:rsid w:val="007706C0"/>
    <w:rsid w:val="00772B81"/>
    <w:rsid w:val="007806AB"/>
    <w:rsid w:val="00781DB7"/>
    <w:rsid w:val="007823A9"/>
    <w:rsid w:val="007838B2"/>
    <w:rsid w:val="00785486"/>
    <w:rsid w:val="0078710A"/>
    <w:rsid w:val="00791638"/>
    <w:rsid w:val="00795641"/>
    <w:rsid w:val="007A1A9C"/>
    <w:rsid w:val="007A2264"/>
    <w:rsid w:val="007A2580"/>
    <w:rsid w:val="007B294F"/>
    <w:rsid w:val="007B31C2"/>
    <w:rsid w:val="007B4744"/>
    <w:rsid w:val="007B524E"/>
    <w:rsid w:val="007C0268"/>
    <w:rsid w:val="007C07F1"/>
    <w:rsid w:val="007C0A06"/>
    <w:rsid w:val="007C121F"/>
    <w:rsid w:val="007C2149"/>
    <w:rsid w:val="007C4BC1"/>
    <w:rsid w:val="007C5E6D"/>
    <w:rsid w:val="007C7450"/>
    <w:rsid w:val="007D11BB"/>
    <w:rsid w:val="007D232B"/>
    <w:rsid w:val="007D2ABA"/>
    <w:rsid w:val="007D3205"/>
    <w:rsid w:val="007D3AD8"/>
    <w:rsid w:val="007D4E32"/>
    <w:rsid w:val="007D54AA"/>
    <w:rsid w:val="007D5B56"/>
    <w:rsid w:val="007D6482"/>
    <w:rsid w:val="007D72E5"/>
    <w:rsid w:val="007D7D70"/>
    <w:rsid w:val="007E073A"/>
    <w:rsid w:val="007E1DE7"/>
    <w:rsid w:val="007E1EE5"/>
    <w:rsid w:val="007E2146"/>
    <w:rsid w:val="007E2240"/>
    <w:rsid w:val="007E36E1"/>
    <w:rsid w:val="007E6710"/>
    <w:rsid w:val="007F38C2"/>
    <w:rsid w:val="007F3DED"/>
    <w:rsid w:val="007F5B78"/>
    <w:rsid w:val="0080689E"/>
    <w:rsid w:val="008070A7"/>
    <w:rsid w:val="00807902"/>
    <w:rsid w:val="00811A1B"/>
    <w:rsid w:val="0081261A"/>
    <w:rsid w:val="00817B56"/>
    <w:rsid w:val="008212B4"/>
    <w:rsid w:val="00822758"/>
    <w:rsid w:val="008232AE"/>
    <w:rsid w:val="00825204"/>
    <w:rsid w:val="00830E96"/>
    <w:rsid w:val="008353D3"/>
    <w:rsid w:val="00840CD6"/>
    <w:rsid w:val="00841696"/>
    <w:rsid w:val="00846F4F"/>
    <w:rsid w:val="008474FF"/>
    <w:rsid w:val="00852BB5"/>
    <w:rsid w:val="00853CE6"/>
    <w:rsid w:val="00855647"/>
    <w:rsid w:val="008565C6"/>
    <w:rsid w:val="00857D34"/>
    <w:rsid w:val="00867997"/>
    <w:rsid w:val="00870040"/>
    <w:rsid w:val="00871DE7"/>
    <w:rsid w:val="00874F8E"/>
    <w:rsid w:val="0088145E"/>
    <w:rsid w:val="00881834"/>
    <w:rsid w:val="00881E17"/>
    <w:rsid w:val="008832BD"/>
    <w:rsid w:val="00883EFD"/>
    <w:rsid w:val="00884DDE"/>
    <w:rsid w:val="008854AB"/>
    <w:rsid w:val="00885A90"/>
    <w:rsid w:val="008872D3"/>
    <w:rsid w:val="008872F7"/>
    <w:rsid w:val="00887E01"/>
    <w:rsid w:val="008913B2"/>
    <w:rsid w:val="008922DD"/>
    <w:rsid w:val="00892528"/>
    <w:rsid w:val="00896033"/>
    <w:rsid w:val="008A1034"/>
    <w:rsid w:val="008A12C6"/>
    <w:rsid w:val="008A1710"/>
    <w:rsid w:val="008A27AA"/>
    <w:rsid w:val="008A42B4"/>
    <w:rsid w:val="008A664E"/>
    <w:rsid w:val="008A746C"/>
    <w:rsid w:val="008B1A2B"/>
    <w:rsid w:val="008B2073"/>
    <w:rsid w:val="008B3CD5"/>
    <w:rsid w:val="008B7AF4"/>
    <w:rsid w:val="008C6B6E"/>
    <w:rsid w:val="008D44D3"/>
    <w:rsid w:val="008E1586"/>
    <w:rsid w:val="008E3A42"/>
    <w:rsid w:val="008E3DEA"/>
    <w:rsid w:val="008E5856"/>
    <w:rsid w:val="008F43CB"/>
    <w:rsid w:val="008F5956"/>
    <w:rsid w:val="008F5B3E"/>
    <w:rsid w:val="0090154E"/>
    <w:rsid w:val="00901A85"/>
    <w:rsid w:val="00906F48"/>
    <w:rsid w:val="00912491"/>
    <w:rsid w:val="00914564"/>
    <w:rsid w:val="00922267"/>
    <w:rsid w:val="00923F8B"/>
    <w:rsid w:val="0092466D"/>
    <w:rsid w:val="00927CB6"/>
    <w:rsid w:val="009315DB"/>
    <w:rsid w:val="009345CB"/>
    <w:rsid w:val="00935614"/>
    <w:rsid w:val="00936F00"/>
    <w:rsid w:val="00941608"/>
    <w:rsid w:val="009448C9"/>
    <w:rsid w:val="009504A4"/>
    <w:rsid w:val="00951C30"/>
    <w:rsid w:val="00956D6F"/>
    <w:rsid w:val="00956F23"/>
    <w:rsid w:val="00975817"/>
    <w:rsid w:val="00980C6A"/>
    <w:rsid w:val="009817E2"/>
    <w:rsid w:val="00981B67"/>
    <w:rsid w:val="009853D1"/>
    <w:rsid w:val="0099061E"/>
    <w:rsid w:val="00992EEA"/>
    <w:rsid w:val="009A018B"/>
    <w:rsid w:val="009A0E07"/>
    <w:rsid w:val="009A7BF0"/>
    <w:rsid w:val="009B0DF0"/>
    <w:rsid w:val="009B3B90"/>
    <w:rsid w:val="009B53A9"/>
    <w:rsid w:val="009B53D3"/>
    <w:rsid w:val="009B5B7E"/>
    <w:rsid w:val="009C1D58"/>
    <w:rsid w:val="009C40FB"/>
    <w:rsid w:val="009C457C"/>
    <w:rsid w:val="009C4E30"/>
    <w:rsid w:val="009C779B"/>
    <w:rsid w:val="009D1238"/>
    <w:rsid w:val="009D1C36"/>
    <w:rsid w:val="009D3A31"/>
    <w:rsid w:val="009D3BCE"/>
    <w:rsid w:val="009D52D9"/>
    <w:rsid w:val="009E1DF2"/>
    <w:rsid w:val="009E462E"/>
    <w:rsid w:val="009E467C"/>
    <w:rsid w:val="009E7C76"/>
    <w:rsid w:val="009F0B85"/>
    <w:rsid w:val="009F2E79"/>
    <w:rsid w:val="009F35A0"/>
    <w:rsid w:val="009F3BA8"/>
    <w:rsid w:val="009F3BCD"/>
    <w:rsid w:val="009F56D0"/>
    <w:rsid w:val="009F593C"/>
    <w:rsid w:val="009F6B99"/>
    <w:rsid w:val="00A009EC"/>
    <w:rsid w:val="00A06A92"/>
    <w:rsid w:val="00A11A07"/>
    <w:rsid w:val="00A14135"/>
    <w:rsid w:val="00A21212"/>
    <w:rsid w:val="00A212B6"/>
    <w:rsid w:val="00A224F7"/>
    <w:rsid w:val="00A22A48"/>
    <w:rsid w:val="00A25001"/>
    <w:rsid w:val="00A25E20"/>
    <w:rsid w:val="00A2618A"/>
    <w:rsid w:val="00A274EE"/>
    <w:rsid w:val="00A30B4F"/>
    <w:rsid w:val="00A330DC"/>
    <w:rsid w:val="00A34212"/>
    <w:rsid w:val="00A34AC6"/>
    <w:rsid w:val="00A356D1"/>
    <w:rsid w:val="00A410EF"/>
    <w:rsid w:val="00A46A41"/>
    <w:rsid w:val="00A5673A"/>
    <w:rsid w:val="00A6282C"/>
    <w:rsid w:val="00A659C1"/>
    <w:rsid w:val="00A66608"/>
    <w:rsid w:val="00A67B1B"/>
    <w:rsid w:val="00A72C35"/>
    <w:rsid w:val="00A73DE4"/>
    <w:rsid w:val="00A83D05"/>
    <w:rsid w:val="00A85557"/>
    <w:rsid w:val="00A87A76"/>
    <w:rsid w:val="00A91D82"/>
    <w:rsid w:val="00A93B14"/>
    <w:rsid w:val="00A9406A"/>
    <w:rsid w:val="00A94B73"/>
    <w:rsid w:val="00A9589A"/>
    <w:rsid w:val="00A97A22"/>
    <w:rsid w:val="00A97E4E"/>
    <w:rsid w:val="00AA1DDD"/>
    <w:rsid w:val="00AA5B1D"/>
    <w:rsid w:val="00AA7FE1"/>
    <w:rsid w:val="00AB0CA6"/>
    <w:rsid w:val="00AB3235"/>
    <w:rsid w:val="00AC0BDC"/>
    <w:rsid w:val="00AC4112"/>
    <w:rsid w:val="00AC613F"/>
    <w:rsid w:val="00AC65B0"/>
    <w:rsid w:val="00AC65F2"/>
    <w:rsid w:val="00AD1249"/>
    <w:rsid w:val="00AD443E"/>
    <w:rsid w:val="00AD4B61"/>
    <w:rsid w:val="00AD4DCD"/>
    <w:rsid w:val="00AD6509"/>
    <w:rsid w:val="00AD78F8"/>
    <w:rsid w:val="00AD790D"/>
    <w:rsid w:val="00AE02C9"/>
    <w:rsid w:val="00AE192B"/>
    <w:rsid w:val="00AE3138"/>
    <w:rsid w:val="00AE35B2"/>
    <w:rsid w:val="00AE4373"/>
    <w:rsid w:val="00AE67C1"/>
    <w:rsid w:val="00AF0701"/>
    <w:rsid w:val="00AF3827"/>
    <w:rsid w:val="00AF513C"/>
    <w:rsid w:val="00B01F34"/>
    <w:rsid w:val="00B06226"/>
    <w:rsid w:val="00B064CB"/>
    <w:rsid w:val="00B06F86"/>
    <w:rsid w:val="00B1039B"/>
    <w:rsid w:val="00B10EFA"/>
    <w:rsid w:val="00B11C58"/>
    <w:rsid w:val="00B14410"/>
    <w:rsid w:val="00B17595"/>
    <w:rsid w:val="00B20A8B"/>
    <w:rsid w:val="00B226D0"/>
    <w:rsid w:val="00B23A8E"/>
    <w:rsid w:val="00B24AA7"/>
    <w:rsid w:val="00B2554D"/>
    <w:rsid w:val="00B264E9"/>
    <w:rsid w:val="00B27294"/>
    <w:rsid w:val="00B31492"/>
    <w:rsid w:val="00B31820"/>
    <w:rsid w:val="00B5149F"/>
    <w:rsid w:val="00B54382"/>
    <w:rsid w:val="00B54FD5"/>
    <w:rsid w:val="00B56E3D"/>
    <w:rsid w:val="00B576B4"/>
    <w:rsid w:val="00B612CC"/>
    <w:rsid w:val="00B6189C"/>
    <w:rsid w:val="00B6235B"/>
    <w:rsid w:val="00B6408C"/>
    <w:rsid w:val="00B66EB4"/>
    <w:rsid w:val="00B70F64"/>
    <w:rsid w:val="00B728B8"/>
    <w:rsid w:val="00B749F7"/>
    <w:rsid w:val="00B75E8B"/>
    <w:rsid w:val="00B77C36"/>
    <w:rsid w:val="00B800D9"/>
    <w:rsid w:val="00B8125B"/>
    <w:rsid w:val="00B8265F"/>
    <w:rsid w:val="00B83A84"/>
    <w:rsid w:val="00B83BC4"/>
    <w:rsid w:val="00B85A43"/>
    <w:rsid w:val="00B949C6"/>
    <w:rsid w:val="00B94DB9"/>
    <w:rsid w:val="00B96C37"/>
    <w:rsid w:val="00B973C5"/>
    <w:rsid w:val="00B97769"/>
    <w:rsid w:val="00BA2D6D"/>
    <w:rsid w:val="00BA36B6"/>
    <w:rsid w:val="00BA37C3"/>
    <w:rsid w:val="00BA6309"/>
    <w:rsid w:val="00BA6E9D"/>
    <w:rsid w:val="00BA7DCB"/>
    <w:rsid w:val="00BB0FB9"/>
    <w:rsid w:val="00BB3B86"/>
    <w:rsid w:val="00BB54F0"/>
    <w:rsid w:val="00BB5C99"/>
    <w:rsid w:val="00BB61C3"/>
    <w:rsid w:val="00BC0C5A"/>
    <w:rsid w:val="00BD1D38"/>
    <w:rsid w:val="00BD4656"/>
    <w:rsid w:val="00BD4CE4"/>
    <w:rsid w:val="00BD558D"/>
    <w:rsid w:val="00BD64D9"/>
    <w:rsid w:val="00BD6A7B"/>
    <w:rsid w:val="00BE50CB"/>
    <w:rsid w:val="00BE676F"/>
    <w:rsid w:val="00BE7414"/>
    <w:rsid w:val="00BF0701"/>
    <w:rsid w:val="00BF3E89"/>
    <w:rsid w:val="00BF5C0E"/>
    <w:rsid w:val="00BF75FE"/>
    <w:rsid w:val="00BF76BE"/>
    <w:rsid w:val="00C03608"/>
    <w:rsid w:val="00C051DB"/>
    <w:rsid w:val="00C119FB"/>
    <w:rsid w:val="00C130F3"/>
    <w:rsid w:val="00C151AE"/>
    <w:rsid w:val="00C15284"/>
    <w:rsid w:val="00C1540D"/>
    <w:rsid w:val="00C22E5D"/>
    <w:rsid w:val="00C24CCB"/>
    <w:rsid w:val="00C24D62"/>
    <w:rsid w:val="00C252E1"/>
    <w:rsid w:val="00C25D09"/>
    <w:rsid w:val="00C313C8"/>
    <w:rsid w:val="00C3276F"/>
    <w:rsid w:val="00C40D5C"/>
    <w:rsid w:val="00C42448"/>
    <w:rsid w:val="00C45078"/>
    <w:rsid w:val="00C54889"/>
    <w:rsid w:val="00C54E54"/>
    <w:rsid w:val="00C56059"/>
    <w:rsid w:val="00C57FC0"/>
    <w:rsid w:val="00C64376"/>
    <w:rsid w:val="00C64645"/>
    <w:rsid w:val="00C6520B"/>
    <w:rsid w:val="00C671A4"/>
    <w:rsid w:val="00C67294"/>
    <w:rsid w:val="00C7217B"/>
    <w:rsid w:val="00C73679"/>
    <w:rsid w:val="00C770B1"/>
    <w:rsid w:val="00C811B7"/>
    <w:rsid w:val="00C8559D"/>
    <w:rsid w:val="00C87BE5"/>
    <w:rsid w:val="00C90D52"/>
    <w:rsid w:val="00C91C2C"/>
    <w:rsid w:val="00C941A3"/>
    <w:rsid w:val="00CA1682"/>
    <w:rsid w:val="00CA2463"/>
    <w:rsid w:val="00CA268D"/>
    <w:rsid w:val="00CA2CF0"/>
    <w:rsid w:val="00CA339D"/>
    <w:rsid w:val="00CA55BC"/>
    <w:rsid w:val="00CA628D"/>
    <w:rsid w:val="00CA69EC"/>
    <w:rsid w:val="00CB3837"/>
    <w:rsid w:val="00CB4B79"/>
    <w:rsid w:val="00CB5340"/>
    <w:rsid w:val="00CC03D7"/>
    <w:rsid w:val="00CC0C3E"/>
    <w:rsid w:val="00CC1963"/>
    <w:rsid w:val="00CC2C25"/>
    <w:rsid w:val="00CC56C4"/>
    <w:rsid w:val="00CD103A"/>
    <w:rsid w:val="00CD1FE0"/>
    <w:rsid w:val="00CD2319"/>
    <w:rsid w:val="00CD5715"/>
    <w:rsid w:val="00CE1F2C"/>
    <w:rsid w:val="00CE327A"/>
    <w:rsid w:val="00CF1516"/>
    <w:rsid w:val="00CF3073"/>
    <w:rsid w:val="00CF3F67"/>
    <w:rsid w:val="00CF557E"/>
    <w:rsid w:val="00D00CA1"/>
    <w:rsid w:val="00D04234"/>
    <w:rsid w:val="00D10A9F"/>
    <w:rsid w:val="00D1221F"/>
    <w:rsid w:val="00D12380"/>
    <w:rsid w:val="00D15A67"/>
    <w:rsid w:val="00D163CB"/>
    <w:rsid w:val="00D20CA4"/>
    <w:rsid w:val="00D229AD"/>
    <w:rsid w:val="00D24447"/>
    <w:rsid w:val="00D337A6"/>
    <w:rsid w:val="00D35B9D"/>
    <w:rsid w:val="00D361B5"/>
    <w:rsid w:val="00D36638"/>
    <w:rsid w:val="00D41C35"/>
    <w:rsid w:val="00D52B11"/>
    <w:rsid w:val="00D54DC6"/>
    <w:rsid w:val="00D6064F"/>
    <w:rsid w:val="00D614AE"/>
    <w:rsid w:val="00D625C3"/>
    <w:rsid w:val="00D67CB9"/>
    <w:rsid w:val="00D7327F"/>
    <w:rsid w:val="00D73F8D"/>
    <w:rsid w:val="00D75FE5"/>
    <w:rsid w:val="00D815AC"/>
    <w:rsid w:val="00D9200D"/>
    <w:rsid w:val="00D92992"/>
    <w:rsid w:val="00D933D3"/>
    <w:rsid w:val="00DA0325"/>
    <w:rsid w:val="00DA0994"/>
    <w:rsid w:val="00DA1E39"/>
    <w:rsid w:val="00DA4934"/>
    <w:rsid w:val="00DA4DAF"/>
    <w:rsid w:val="00DA4F8A"/>
    <w:rsid w:val="00DB12E2"/>
    <w:rsid w:val="00DB31A0"/>
    <w:rsid w:val="00DB47DC"/>
    <w:rsid w:val="00DB62E5"/>
    <w:rsid w:val="00DB6B7D"/>
    <w:rsid w:val="00DC1018"/>
    <w:rsid w:val="00DC1F73"/>
    <w:rsid w:val="00DC272F"/>
    <w:rsid w:val="00DC5ED3"/>
    <w:rsid w:val="00DD108B"/>
    <w:rsid w:val="00DD2621"/>
    <w:rsid w:val="00DD7671"/>
    <w:rsid w:val="00DD7B6E"/>
    <w:rsid w:val="00DE2203"/>
    <w:rsid w:val="00DF15A2"/>
    <w:rsid w:val="00DF162A"/>
    <w:rsid w:val="00DF3DE2"/>
    <w:rsid w:val="00DF419D"/>
    <w:rsid w:val="00DF4C79"/>
    <w:rsid w:val="00DF5C6E"/>
    <w:rsid w:val="00E017CC"/>
    <w:rsid w:val="00E01B81"/>
    <w:rsid w:val="00E01EC5"/>
    <w:rsid w:val="00E0435E"/>
    <w:rsid w:val="00E15F92"/>
    <w:rsid w:val="00E17DF8"/>
    <w:rsid w:val="00E2061F"/>
    <w:rsid w:val="00E2073F"/>
    <w:rsid w:val="00E33227"/>
    <w:rsid w:val="00E33585"/>
    <w:rsid w:val="00E33E1D"/>
    <w:rsid w:val="00E3407D"/>
    <w:rsid w:val="00E34084"/>
    <w:rsid w:val="00E34340"/>
    <w:rsid w:val="00E35AD6"/>
    <w:rsid w:val="00E36C61"/>
    <w:rsid w:val="00E41170"/>
    <w:rsid w:val="00E42009"/>
    <w:rsid w:val="00E4427E"/>
    <w:rsid w:val="00E46DE0"/>
    <w:rsid w:val="00E502F6"/>
    <w:rsid w:val="00E50387"/>
    <w:rsid w:val="00E50605"/>
    <w:rsid w:val="00E5108D"/>
    <w:rsid w:val="00E541F3"/>
    <w:rsid w:val="00E57AC4"/>
    <w:rsid w:val="00E64BE5"/>
    <w:rsid w:val="00E67421"/>
    <w:rsid w:val="00E70E74"/>
    <w:rsid w:val="00E71044"/>
    <w:rsid w:val="00E722CE"/>
    <w:rsid w:val="00E73FF2"/>
    <w:rsid w:val="00E74466"/>
    <w:rsid w:val="00E7457E"/>
    <w:rsid w:val="00E74847"/>
    <w:rsid w:val="00E760B3"/>
    <w:rsid w:val="00E76E0D"/>
    <w:rsid w:val="00E77A53"/>
    <w:rsid w:val="00E8231D"/>
    <w:rsid w:val="00E84397"/>
    <w:rsid w:val="00E85C17"/>
    <w:rsid w:val="00E903E9"/>
    <w:rsid w:val="00E910F5"/>
    <w:rsid w:val="00E914F0"/>
    <w:rsid w:val="00E9244E"/>
    <w:rsid w:val="00E9443B"/>
    <w:rsid w:val="00E95322"/>
    <w:rsid w:val="00E9669D"/>
    <w:rsid w:val="00E96DF8"/>
    <w:rsid w:val="00EA0C5A"/>
    <w:rsid w:val="00EA227D"/>
    <w:rsid w:val="00EA6A4D"/>
    <w:rsid w:val="00EB03F8"/>
    <w:rsid w:val="00EB5036"/>
    <w:rsid w:val="00EB5CEA"/>
    <w:rsid w:val="00EC1BF9"/>
    <w:rsid w:val="00EC4AE6"/>
    <w:rsid w:val="00EC54F0"/>
    <w:rsid w:val="00EC5EC2"/>
    <w:rsid w:val="00EC7451"/>
    <w:rsid w:val="00EC7A2E"/>
    <w:rsid w:val="00ED3F85"/>
    <w:rsid w:val="00EF134F"/>
    <w:rsid w:val="00EF5A92"/>
    <w:rsid w:val="00EF6098"/>
    <w:rsid w:val="00F01AB1"/>
    <w:rsid w:val="00F02DFB"/>
    <w:rsid w:val="00F031A1"/>
    <w:rsid w:val="00F05E0B"/>
    <w:rsid w:val="00F12A78"/>
    <w:rsid w:val="00F153DA"/>
    <w:rsid w:val="00F17F8B"/>
    <w:rsid w:val="00F20E4D"/>
    <w:rsid w:val="00F22A72"/>
    <w:rsid w:val="00F23CCC"/>
    <w:rsid w:val="00F314AC"/>
    <w:rsid w:val="00F32134"/>
    <w:rsid w:val="00F35938"/>
    <w:rsid w:val="00F359C3"/>
    <w:rsid w:val="00F35B9A"/>
    <w:rsid w:val="00F372A8"/>
    <w:rsid w:val="00F40054"/>
    <w:rsid w:val="00F43859"/>
    <w:rsid w:val="00F44777"/>
    <w:rsid w:val="00F469E6"/>
    <w:rsid w:val="00F542B9"/>
    <w:rsid w:val="00F563BA"/>
    <w:rsid w:val="00F57BCE"/>
    <w:rsid w:val="00F62189"/>
    <w:rsid w:val="00F65C7C"/>
    <w:rsid w:val="00F66148"/>
    <w:rsid w:val="00F709F6"/>
    <w:rsid w:val="00F70ABB"/>
    <w:rsid w:val="00F738AE"/>
    <w:rsid w:val="00F75507"/>
    <w:rsid w:val="00F77ED4"/>
    <w:rsid w:val="00F84D44"/>
    <w:rsid w:val="00F87E24"/>
    <w:rsid w:val="00F9135B"/>
    <w:rsid w:val="00F93E3D"/>
    <w:rsid w:val="00F94C18"/>
    <w:rsid w:val="00FA2D76"/>
    <w:rsid w:val="00FA3305"/>
    <w:rsid w:val="00FA5B2F"/>
    <w:rsid w:val="00FA5FD0"/>
    <w:rsid w:val="00FA7D6A"/>
    <w:rsid w:val="00FB0E5B"/>
    <w:rsid w:val="00FB2D34"/>
    <w:rsid w:val="00FB2E01"/>
    <w:rsid w:val="00FB3613"/>
    <w:rsid w:val="00FB7ABE"/>
    <w:rsid w:val="00FC17EA"/>
    <w:rsid w:val="00FC2153"/>
    <w:rsid w:val="00FC480A"/>
    <w:rsid w:val="00FC4C6D"/>
    <w:rsid w:val="00FC51F3"/>
    <w:rsid w:val="00FC5A8E"/>
    <w:rsid w:val="00FC67A6"/>
    <w:rsid w:val="00FC79B1"/>
    <w:rsid w:val="00FD41D7"/>
    <w:rsid w:val="00FD5149"/>
    <w:rsid w:val="00FD5A69"/>
    <w:rsid w:val="00FE07C6"/>
    <w:rsid w:val="00FE39C0"/>
    <w:rsid w:val="00FE4A7D"/>
    <w:rsid w:val="00FE4D97"/>
    <w:rsid w:val="00FE6670"/>
    <w:rsid w:val="00FF4526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F78219-308C-4714-9FD2-72AF7C7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5" w:unhideWhenUsed="1"/>
    <w:lsdException w:name="index 2" w:semiHidden="1" w:uiPriority="5" w:unhideWhenUsed="1"/>
    <w:lsdException w:name="index 3" w:semiHidden="1" w:uiPriority="5" w:unhideWhenUsed="1"/>
    <w:lsdException w:name="index 4" w:semiHidden="1" w:uiPriority="5" w:unhideWhenUsed="1"/>
    <w:lsdException w:name="index 5" w:semiHidden="1" w:uiPriority="5" w:unhideWhenUsed="1"/>
    <w:lsdException w:name="index 6" w:semiHidden="1" w:uiPriority="5" w:unhideWhenUsed="1"/>
    <w:lsdException w:name="index 7" w:semiHidden="1" w:uiPriority="5" w:unhideWhenUsed="1"/>
    <w:lsdException w:name="index 8" w:semiHidden="1" w:uiPriority="5" w:unhideWhenUsed="1"/>
    <w:lsdException w:name="index 9" w:semiHidden="1" w:uiPriority="5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" w:unhideWhenUsed="1"/>
    <w:lsdException w:name="toc 8" w:semiHidden="1" w:unhideWhenUsed="1"/>
    <w:lsdException w:name="toc 9" w:semiHidden="1" w:uiPriority="3" w:unhideWhenUsed="1"/>
    <w:lsdException w:name="Normal Indent" w:semiHidden="1" w:unhideWhenUsed="1"/>
    <w:lsdException w:name="footnote text" w:semiHidden="1" w:unhideWhenUsed="1"/>
    <w:lsdException w:name="annotation text" w:semiHidden="1" w:uiPriority="7" w:unhideWhenUsed="1"/>
    <w:lsdException w:name="header" w:semiHidden="1" w:uiPriority="99" w:unhideWhenUsed="1"/>
    <w:lsdException w:name="footer" w:semiHidden="1" w:unhideWhenUsed="1"/>
    <w:lsdException w:name="index heading" w:semiHidden="1" w:uiPriority="5" w:unhideWhenUsed="1"/>
    <w:lsdException w:name="caption" w:semiHidden="1" w:uiPriority="2" w:unhideWhenUsed="1" w:qFormat="1"/>
    <w:lsdException w:name="table of figures" w:semiHidden="1" w:uiPriority="4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7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4" w:unhideWhenUsed="1"/>
    <w:lsdException w:name="macro" w:semiHidden="1" w:uiPriority="5" w:unhideWhenUsed="1"/>
    <w:lsdException w:name="toa heading" w:semiHidden="1" w:uiPriority="3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7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7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6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7A6"/>
    <w:pPr>
      <w:spacing w:line="280" w:lineRule="atLeast"/>
    </w:pPr>
    <w:rPr>
      <w:rFonts w:ascii="Arial" w:hAnsi="Arial"/>
      <w:szCs w:val="24"/>
      <w:lang w:eastAsia="da-DK"/>
    </w:rPr>
  </w:style>
  <w:style w:type="paragraph" w:styleId="Heading1">
    <w:name w:val="heading 1"/>
    <w:aliases w:val="Overskrift1"/>
    <w:basedOn w:val="Normal"/>
    <w:next w:val="Normal"/>
    <w:uiPriority w:val="1"/>
    <w:qFormat/>
    <w:rsid w:val="0099061E"/>
    <w:pPr>
      <w:keepNext/>
      <w:numPr>
        <w:numId w:val="16"/>
      </w:numPr>
      <w:spacing w:after="500" w:line="400" w:lineRule="atLeast"/>
      <w:outlineLvl w:val="0"/>
    </w:pPr>
    <w:rPr>
      <w:rFonts w:ascii="Neo Sans Std" w:hAnsi="Neo Sans Std" w:cs="Arial"/>
      <w:bCs/>
      <w:color w:val="3366CC"/>
      <w:sz w:val="36"/>
      <w:szCs w:val="32"/>
    </w:rPr>
  </w:style>
  <w:style w:type="paragraph" w:styleId="Heading2">
    <w:name w:val="heading 2"/>
    <w:aliases w:val="Overskrift2"/>
    <w:basedOn w:val="Normal"/>
    <w:next w:val="Normal"/>
    <w:uiPriority w:val="1"/>
    <w:qFormat/>
    <w:rsid w:val="0099061E"/>
    <w:pPr>
      <w:keepNext/>
      <w:numPr>
        <w:ilvl w:val="1"/>
        <w:numId w:val="16"/>
      </w:numPr>
      <w:outlineLvl w:val="1"/>
    </w:pPr>
    <w:rPr>
      <w:rFonts w:ascii="Neo Sans Std" w:hAnsi="Neo Sans Std" w:cs="Arial"/>
      <w:b/>
      <w:bCs/>
      <w:iCs/>
      <w:color w:val="3366CC"/>
      <w:sz w:val="24"/>
      <w:szCs w:val="28"/>
    </w:rPr>
  </w:style>
  <w:style w:type="paragraph" w:styleId="Heading3">
    <w:name w:val="heading 3"/>
    <w:basedOn w:val="Normal"/>
    <w:next w:val="Normal"/>
    <w:uiPriority w:val="1"/>
    <w:qFormat/>
    <w:rsid w:val="0099061E"/>
    <w:pPr>
      <w:keepNext/>
      <w:numPr>
        <w:ilvl w:val="2"/>
        <w:numId w:val="16"/>
      </w:numPr>
      <w:outlineLvl w:val="2"/>
    </w:pPr>
    <w:rPr>
      <w:rFonts w:ascii="Neo Sans Std" w:hAnsi="Neo Sans Std" w:cs="Arial"/>
      <w:bCs/>
      <w:color w:val="3366CC"/>
      <w:sz w:val="24"/>
      <w:szCs w:val="26"/>
    </w:rPr>
  </w:style>
  <w:style w:type="paragraph" w:styleId="Heading4">
    <w:name w:val="heading 4"/>
    <w:aliases w:val="Heading 4 Rubrik"/>
    <w:basedOn w:val="Normal"/>
    <w:next w:val="Normal"/>
    <w:uiPriority w:val="1"/>
    <w:qFormat/>
    <w:rsid w:val="00F87E24"/>
    <w:pPr>
      <w:outlineLvl w:val="3"/>
    </w:pPr>
    <w:rPr>
      <w:rFonts w:ascii="Neo Sans Std" w:hAnsi="Neo Sans Std"/>
      <w:b/>
    </w:rPr>
  </w:style>
  <w:style w:type="paragraph" w:styleId="Heading5">
    <w:name w:val="heading 5"/>
    <w:basedOn w:val="Normal"/>
    <w:next w:val="Normal"/>
    <w:uiPriority w:val="1"/>
    <w:qFormat/>
    <w:rsid w:val="0099061E"/>
    <w:pPr>
      <w:numPr>
        <w:ilvl w:val="4"/>
        <w:numId w:val="16"/>
      </w:num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qFormat/>
    <w:rsid w:val="0099061E"/>
    <w:pPr>
      <w:numPr>
        <w:ilvl w:val="5"/>
        <w:numId w:val="16"/>
      </w:num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qFormat/>
    <w:rsid w:val="0099061E"/>
    <w:pPr>
      <w:numPr>
        <w:ilvl w:val="6"/>
        <w:numId w:val="16"/>
      </w:num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qFormat/>
    <w:rsid w:val="0099061E"/>
    <w:pPr>
      <w:numPr>
        <w:ilvl w:val="7"/>
        <w:numId w:val="16"/>
      </w:num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qFormat/>
    <w:rsid w:val="0099061E"/>
    <w:pPr>
      <w:numPr>
        <w:ilvl w:val="8"/>
        <w:numId w:val="16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5"/>
    <w:semiHidden/>
    <w:rsid w:val="00EC4AE6"/>
    <w:rPr>
      <w:rFonts w:ascii="Times New Roman" w:hAnsi="Times New Roman"/>
      <w:color w:val="auto"/>
      <w:u w:val="none"/>
    </w:rPr>
  </w:style>
  <w:style w:type="character" w:styleId="FollowedHyperlink">
    <w:name w:val="FollowedHyperlink"/>
    <w:basedOn w:val="DefaultParagraphFont"/>
    <w:uiPriority w:val="7"/>
    <w:semiHidden/>
    <w:rsid w:val="00EC4AE6"/>
    <w:rPr>
      <w:rFonts w:ascii="Verdana" w:hAnsi="Verdana"/>
      <w:color w:val="auto"/>
      <w:u w:val="none"/>
    </w:rPr>
  </w:style>
  <w:style w:type="paragraph" w:styleId="Header">
    <w:name w:val="header"/>
    <w:basedOn w:val="Normal"/>
    <w:link w:val="HeaderChar"/>
    <w:uiPriority w:val="99"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7"/>
    <w:semiHidden/>
    <w:rsid w:val="00E15F92"/>
    <w:pPr>
      <w:tabs>
        <w:tab w:val="right" w:pos="8505"/>
      </w:tabs>
    </w:pPr>
    <w:rPr>
      <w:sz w:val="16"/>
    </w:rPr>
  </w:style>
  <w:style w:type="table" w:styleId="TableGrid">
    <w:name w:val="Table Grid"/>
    <w:basedOn w:val="TableNormal"/>
    <w:semiHidden/>
    <w:rsid w:val="0092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4"/>
    <w:semiHidden/>
    <w:rsid w:val="002938D9"/>
    <w:pPr>
      <w:spacing w:line="240" w:lineRule="atLeast"/>
    </w:pPr>
    <w:rPr>
      <w:rFonts w:ascii="Arial" w:hAnsi="Arial"/>
      <w:noProof/>
      <w:sz w:val="16"/>
      <w:szCs w:val="24"/>
      <w:lang w:val="da-DK" w:eastAsia="da-DK"/>
    </w:rPr>
  </w:style>
  <w:style w:type="paragraph" w:customStyle="1" w:styleId="Template-Adresse">
    <w:name w:val="Template - Adresse"/>
    <w:basedOn w:val="Template"/>
    <w:uiPriority w:val="4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4"/>
    <w:semiHidden/>
    <w:rsid w:val="000369C4"/>
    <w:rPr>
      <w:b/>
    </w:rPr>
  </w:style>
  <w:style w:type="paragraph" w:customStyle="1" w:styleId="Template-CVR">
    <w:name w:val="Template - CVR"/>
    <w:basedOn w:val="Template"/>
    <w:uiPriority w:val="4"/>
    <w:semiHidden/>
    <w:rsid w:val="000369C4"/>
    <w:rPr>
      <w:color w:val="707173"/>
      <w:sz w:val="12"/>
    </w:rPr>
  </w:style>
  <w:style w:type="paragraph" w:customStyle="1" w:styleId="Normal-Afsendertitel">
    <w:name w:val="Normal - Afsender titel"/>
    <w:basedOn w:val="Normal"/>
    <w:uiPriority w:val="2"/>
    <w:semiHidden/>
    <w:rsid w:val="001240E1"/>
    <w:rPr>
      <w:i/>
    </w:rPr>
  </w:style>
  <w:style w:type="paragraph" w:styleId="Caption">
    <w:name w:val="caption"/>
    <w:basedOn w:val="Normal"/>
    <w:next w:val="Normal"/>
    <w:link w:val="CaptionChar"/>
    <w:uiPriority w:val="2"/>
    <w:qFormat/>
    <w:rsid w:val="005E4618"/>
    <w:pPr>
      <w:keepNext/>
      <w:keepLines/>
      <w:tabs>
        <w:tab w:val="left" w:pos="482"/>
      </w:tabs>
      <w:spacing w:before="60" w:after="60"/>
    </w:pPr>
    <w:rPr>
      <w:b/>
      <w:bCs/>
      <w:sz w:val="16"/>
      <w:szCs w:val="20"/>
    </w:rPr>
  </w:style>
  <w:style w:type="character" w:styleId="EndnoteReference">
    <w:name w:val="endnote reference"/>
    <w:basedOn w:val="DefaultParagraphFont"/>
    <w:uiPriority w:val="7"/>
    <w:semiHidden/>
    <w:rsid w:val="001C2E4B"/>
    <w:rPr>
      <w:rFonts w:ascii="Arial" w:hAnsi="Arial"/>
      <w:sz w:val="16"/>
      <w:vertAlign w:val="superscript"/>
    </w:rPr>
  </w:style>
  <w:style w:type="paragraph" w:styleId="EndnoteText">
    <w:name w:val="endnote text"/>
    <w:basedOn w:val="Normal"/>
    <w:uiPriority w:val="7"/>
    <w:semiHidden/>
    <w:rsid w:val="001C2E4B"/>
    <w:rPr>
      <w:sz w:val="16"/>
      <w:szCs w:val="20"/>
    </w:rPr>
  </w:style>
  <w:style w:type="character" w:styleId="FootnoteReference">
    <w:name w:val="footnote reference"/>
    <w:basedOn w:val="DefaultParagraphFont"/>
    <w:uiPriority w:val="7"/>
    <w:semiHidden/>
    <w:rsid w:val="001C2E4B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uiPriority w:val="7"/>
    <w:semiHidden/>
    <w:rsid w:val="001C2E4B"/>
    <w:rPr>
      <w:sz w:val="16"/>
      <w:szCs w:val="20"/>
    </w:rPr>
  </w:style>
  <w:style w:type="paragraph" w:customStyle="1" w:styleId="Normal-Info">
    <w:name w:val="Normal - Info"/>
    <w:basedOn w:val="Normal"/>
    <w:uiPriority w:val="2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4"/>
    <w:semiHidden/>
    <w:rsid w:val="00BF3E89"/>
    <w:rPr>
      <w:rFonts w:ascii="Arial" w:hAnsi="Arial"/>
      <w:sz w:val="20"/>
    </w:rPr>
  </w:style>
  <w:style w:type="paragraph" w:customStyle="1" w:styleId="Normal-Overskrift">
    <w:name w:val="Normal - Overskrift"/>
    <w:basedOn w:val="Normal"/>
    <w:next w:val="Normal"/>
    <w:uiPriority w:val="2"/>
    <w:rsid w:val="00CA55BC"/>
    <w:rPr>
      <w:b/>
    </w:rPr>
  </w:style>
  <w:style w:type="paragraph" w:customStyle="1" w:styleId="Default">
    <w:name w:val="Default"/>
    <w:uiPriority w:val="7"/>
    <w:semiHidden/>
    <w:rsid w:val="00CB4B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 w:eastAsia="da-DK"/>
    </w:rPr>
  </w:style>
  <w:style w:type="paragraph" w:customStyle="1" w:styleId="Template-Doknavn">
    <w:name w:val="Template - Dok navn"/>
    <w:basedOn w:val="Template"/>
    <w:uiPriority w:val="4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Normal-Udvalg">
    <w:name w:val="Normal - Udvalg"/>
    <w:basedOn w:val="Normal"/>
    <w:next w:val="Normal-BilagDagsorden"/>
    <w:uiPriority w:val="2"/>
    <w:semiHidden/>
    <w:rsid w:val="00435B59"/>
    <w:rPr>
      <w:b/>
      <w:sz w:val="24"/>
    </w:rPr>
  </w:style>
  <w:style w:type="paragraph" w:customStyle="1" w:styleId="Normal-BilagDagsorden">
    <w:name w:val="Normal - Bilag/Dagsorden"/>
    <w:basedOn w:val="Normal-Udvalg"/>
    <w:next w:val="Normal"/>
    <w:uiPriority w:val="2"/>
    <w:semiHidden/>
    <w:rsid w:val="00435B59"/>
    <w:rPr>
      <w:sz w:val="20"/>
    </w:rPr>
  </w:style>
  <w:style w:type="paragraph" w:customStyle="1" w:styleId="Normal-Tilstedefravrende">
    <w:name w:val="Normal - Tilstede/fraværende"/>
    <w:basedOn w:val="Normal"/>
    <w:next w:val="Normal"/>
    <w:uiPriority w:val="2"/>
    <w:semiHidden/>
    <w:rsid w:val="000A2A66"/>
    <w:rPr>
      <w:b/>
      <w:sz w:val="18"/>
    </w:rPr>
  </w:style>
  <w:style w:type="paragraph" w:customStyle="1" w:styleId="Normal-Punktliste">
    <w:name w:val="Normal - Punktliste"/>
    <w:basedOn w:val="Normal"/>
    <w:uiPriority w:val="2"/>
    <w:rsid w:val="00BF3E89"/>
    <w:pPr>
      <w:numPr>
        <w:numId w:val="5"/>
      </w:numPr>
      <w:spacing w:line="240" w:lineRule="atLeast"/>
    </w:pPr>
    <w:rPr>
      <w:lang w:eastAsia="en-US"/>
    </w:rPr>
  </w:style>
  <w:style w:type="paragraph" w:customStyle="1" w:styleId="Normal-Taktil-Navn">
    <w:name w:val="Normal - Tak til - Navn"/>
    <w:basedOn w:val="Normal"/>
    <w:next w:val="Normal"/>
    <w:uiPriority w:val="2"/>
    <w:semiHidden/>
    <w:rsid w:val="007A1A9C"/>
    <w:rPr>
      <w:rFonts w:ascii="Verdana" w:hAnsi="Verdana"/>
    </w:rPr>
  </w:style>
  <w:style w:type="paragraph" w:customStyle="1" w:styleId="Template-FortroligtInternt">
    <w:name w:val="Template - Fortroligt/Internt"/>
    <w:basedOn w:val="Template"/>
    <w:uiPriority w:val="4"/>
    <w:semiHidden/>
    <w:rsid w:val="00935614"/>
    <w:rPr>
      <w:b/>
      <w:caps/>
      <w:sz w:val="28"/>
    </w:rPr>
  </w:style>
  <w:style w:type="paragraph" w:customStyle="1" w:styleId="Normal-Nummerering">
    <w:name w:val="Normal - Nummerering"/>
    <w:basedOn w:val="Normal"/>
    <w:uiPriority w:val="2"/>
    <w:rsid w:val="00BF3E89"/>
    <w:pPr>
      <w:numPr>
        <w:numId w:val="4"/>
      </w:numPr>
      <w:spacing w:line="240" w:lineRule="atLeast"/>
    </w:pPr>
    <w:rPr>
      <w:lang w:eastAsia="en-US"/>
    </w:rPr>
  </w:style>
  <w:style w:type="paragraph" w:customStyle="1" w:styleId="Normal-ForsideOverskrift1">
    <w:name w:val="Normal - Forside Overskrift 1"/>
    <w:basedOn w:val="Normal"/>
    <w:uiPriority w:val="2"/>
    <w:semiHidden/>
    <w:rsid w:val="006555BD"/>
    <w:pPr>
      <w:spacing w:line="600" w:lineRule="atLeast"/>
    </w:pPr>
    <w:rPr>
      <w:rFonts w:ascii="Neo Sans Std" w:hAnsi="Neo Sans Std"/>
      <w:b/>
      <w:sz w:val="48"/>
    </w:rPr>
  </w:style>
  <w:style w:type="paragraph" w:customStyle="1" w:styleId="Normal-Forfatter">
    <w:name w:val="Normal - Forfatter"/>
    <w:basedOn w:val="Normal"/>
    <w:uiPriority w:val="2"/>
    <w:semiHidden/>
    <w:rsid w:val="00870040"/>
    <w:pPr>
      <w:spacing w:after="280"/>
    </w:pPr>
  </w:style>
  <w:style w:type="paragraph" w:customStyle="1" w:styleId="Normal-Forsideoverskrift2">
    <w:name w:val="Normal - Forside overskrift 2"/>
    <w:basedOn w:val="Normal-ForsideOverskrift1"/>
    <w:uiPriority w:val="2"/>
    <w:semiHidden/>
    <w:rsid w:val="00CF557E"/>
    <w:pPr>
      <w:spacing w:line="440" w:lineRule="atLeast"/>
    </w:pPr>
    <w:rPr>
      <w:rFonts w:ascii="Arial" w:hAnsi="Arial"/>
      <w:sz w:val="36"/>
    </w:rPr>
  </w:style>
  <w:style w:type="paragraph" w:customStyle="1" w:styleId="Normal-R">
    <w:name w:val="Normal - ÅR"/>
    <w:basedOn w:val="Normal"/>
    <w:link w:val="Normal-RChar"/>
    <w:uiPriority w:val="2"/>
    <w:semiHidden/>
    <w:rsid w:val="00CF557E"/>
  </w:style>
  <w:style w:type="character" w:customStyle="1" w:styleId="Normal-RChar">
    <w:name w:val="Normal - ÅR Char"/>
    <w:basedOn w:val="DefaultParagraphFont"/>
    <w:link w:val="Normal-R"/>
    <w:uiPriority w:val="2"/>
    <w:semiHidden/>
    <w:rsid w:val="00FC67A6"/>
    <w:rPr>
      <w:rFonts w:ascii="Arial" w:hAnsi="Arial"/>
      <w:szCs w:val="24"/>
    </w:rPr>
  </w:style>
  <w:style w:type="paragraph" w:customStyle="1" w:styleId="Template-reftiltitel">
    <w:name w:val="Template - ref til titel"/>
    <w:basedOn w:val="Template"/>
    <w:uiPriority w:val="4"/>
    <w:semiHidden/>
    <w:rsid w:val="00CF557E"/>
    <w:rPr>
      <w:rFonts w:ascii="Neo Sans Std" w:hAnsi="Neo Sans Std"/>
      <w:b/>
      <w:sz w:val="20"/>
    </w:rPr>
  </w:style>
  <w:style w:type="paragraph" w:customStyle="1" w:styleId="Template-Forord">
    <w:name w:val="Template - Forord"/>
    <w:basedOn w:val="Template"/>
    <w:next w:val="Normal"/>
    <w:uiPriority w:val="4"/>
    <w:semiHidden/>
    <w:rsid w:val="00CA2CF0"/>
    <w:pPr>
      <w:spacing w:after="500" w:line="400" w:lineRule="atLeast"/>
    </w:pPr>
    <w:rPr>
      <w:rFonts w:ascii="Neo Sans Std" w:hAnsi="Neo Sans Std"/>
      <w:color w:val="3366CC"/>
      <w:sz w:val="36"/>
    </w:rPr>
  </w:style>
  <w:style w:type="paragraph" w:styleId="TOC1">
    <w:name w:val="toc 1"/>
    <w:basedOn w:val="Normal"/>
    <w:next w:val="Normal"/>
    <w:uiPriority w:val="39"/>
    <w:rsid w:val="00AB3235"/>
    <w:pPr>
      <w:tabs>
        <w:tab w:val="left" w:pos="567"/>
        <w:tab w:val="right" w:leader="dot" w:pos="8505"/>
      </w:tabs>
      <w:spacing w:before="280"/>
      <w:ind w:left="567" w:right="567" w:hanging="567"/>
    </w:pPr>
    <w:rPr>
      <w:rFonts w:ascii="Neo Sans Std" w:hAnsi="Neo Sans Std"/>
      <w:color w:val="3366CC"/>
    </w:rPr>
  </w:style>
  <w:style w:type="paragraph" w:styleId="TOC2">
    <w:name w:val="toc 2"/>
    <w:basedOn w:val="Normal"/>
    <w:next w:val="Normal"/>
    <w:uiPriority w:val="39"/>
    <w:rsid w:val="008A664E"/>
    <w:pPr>
      <w:tabs>
        <w:tab w:val="left" w:pos="567"/>
        <w:tab w:val="right" w:leader="dot" w:pos="8505"/>
      </w:tabs>
      <w:ind w:left="567" w:right="567" w:hanging="567"/>
    </w:pPr>
    <w:rPr>
      <w:color w:val="3366CC"/>
    </w:rPr>
  </w:style>
  <w:style w:type="paragraph" w:styleId="TOC3">
    <w:name w:val="toc 3"/>
    <w:basedOn w:val="Normal"/>
    <w:next w:val="Normal"/>
    <w:uiPriority w:val="3"/>
    <w:semiHidden/>
    <w:rsid w:val="005D100D"/>
    <w:pPr>
      <w:tabs>
        <w:tab w:val="right" w:leader="dot" w:pos="8505"/>
      </w:tabs>
      <w:ind w:right="567"/>
    </w:pPr>
    <w:rPr>
      <w:color w:val="3366CC"/>
    </w:rPr>
  </w:style>
  <w:style w:type="numbering" w:styleId="111111">
    <w:name w:val="Outline List 2"/>
    <w:basedOn w:val="NoList"/>
    <w:semiHidden/>
    <w:rsid w:val="00CD5715"/>
    <w:pPr>
      <w:numPr>
        <w:numId w:val="6"/>
      </w:numPr>
    </w:pPr>
  </w:style>
  <w:style w:type="numbering" w:styleId="1ai">
    <w:name w:val="Outline List 1"/>
    <w:basedOn w:val="NoList"/>
    <w:semiHidden/>
    <w:rsid w:val="00CD5715"/>
    <w:pPr>
      <w:numPr>
        <w:numId w:val="7"/>
      </w:numPr>
    </w:pPr>
  </w:style>
  <w:style w:type="numbering" w:styleId="ArticleSection">
    <w:name w:val="Outline List 3"/>
    <w:basedOn w:val="NoList"/>
    <w:semiHidden/>
    <w:rsid w:val="00CD5715"/>
    <w:pPr>
      <w:numPr>
        <w:numId w:val="8"/>
      </w:numPr>
    </w:pPr>
  </w:style>
  <w:style w:type="paragraph" w:styleId="BlockText">
    <w:name w:val="Block Text"/>
    <w:basedOn w:val="Normal"/>
    <w:uiPriority w:val="6"/>
    <w:semiHidden/>
    <w:rsid w:val="00CD5715"/>
    <w:pPr>
      <w:spacing w:after="120"/>
      <w:ind w:left="1440" w:right="1440"/>
    </w:pPr>
  </w:style>
  <w:style w:type="paragraph" w:styleId="BodyText">
    <w:name w:val="Body Text"/>
    <w:basedOn w:val="Normal"/>
    <w:uiPriority w:val="6"/>
    <w:semiHidden/>
    <w:rsid w:val="00CD5715"/>
    <w:pPr>
      <w:spacing w:after="120"/>
    </w:pPr>
  </w:style>
  <w:style w:type="paragraph" w:styleId="BodyText2">
    <w:name w:val="Body Text 2"/>
    <w:basedOn w:val="Normal"/>
    <w:uiPriority w:val="6"/>
    <w:semiHidden/>
    <w:rsid w:val="00CD5715"/>
    <w:pPr>
      <w:spacing w:after="120" w:line="480" w:lineRule="auto"/>
    </w:pPr>
  </w:style>
  <w:style w:type="paragraph" w:styleId="BodyText3">
    <w:name w:val="Body Text 3"/>
    <w:basedOn w:val="Normal"/>
    <w:uiPriority w:val="6"/>
    <w:semiHidden/>
    <w:rsid w:val="00CD571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6"/>
    <w:semiHidden/>
    <w:rsid w:val="00CD5715"/>
    <w:pPr>
      <w:ind w:firstLine="210"/>
    </w:pPr>
  </w:style>
  <w:style w:type="paragraph" w:styleId="BodyTextIndent">
    <w:name w:val="Body Text Indent"/>
    <w:basedOn w:val="Normal"/>
    <w:uiPriority w:val="6"/>
    <w:semiHidden/>
    <w:rsid w:val="00CD5715"/>
    <w:pPr>
      <w:spacing w:after="120"/>
      <w:ind w:left="283"/>
    </w:pPr>
  </w:style>
  <w:style w:type="paragraph" w:styleId="BodyTextFirstIndent2">
    <w:name w:val="Body Text First Indent 2"/>
    <w:basedOn w:val="BodyTextIndent"/>
    <w:uiPriority w:val="6"/>
    <w:semiHidden/>
    <w:rsid w:val="00CD5715"/>
    <w:pPr>
      <w:ind w:firstLine="210"/>
    </w:pPr>
  </w:style>
  <w:style w:type="paragraph" w:styleId="BodyTextIndent2">
    <w:name w:val="Body Text Indent 2"/>
    <w:basedOn w:val="Normal"/>
    <w:uiPriority w:val="6"/>
    <w:semiHidden/>
    <w:rsid w:val="00CD5715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6"/>
    <w:semiHidden/>
    <w:rsid w:val="00CD571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uiPriority w:val="7"/>
    <w:semiHidden/>
    <w:rsid w:val="00CD5715"/>
    <w:pPr>
      <w:ind w:left="4252"/>
    </w:pPr>
  </w:style>
  <w:style w:type="paragraph" w:styleId="E-mailSignature">
    <w:name w:val="E-mail Signature"/>
    <w:basedOn w:val="Normal"/>
    <w:uiPriority w:val="7"/>
    <w:semiHidden/>
    <w:rsid w:val="00CD5715"/>
  </w:style>
  <w:style w:type="character" w:styleId="Emphasis">
    <w:name w:val="Emphasis"/>
    <w:basedOn w:val="DefaultParagraphFont"/>
    <w:uiPriority w:val="7"/>
    <w:qFormat/>
    <w:rsid w:val="00CD5715"/>
    <w:rPr>
      <w:i/>
      <w:iCs/>
    </w:rPr>
  </w:style>
  <w:style w:type="paragraph" w:styleId="EnvelopeAddress">
    <w:name w:val="envelope address"/>
    <w:basedOn w:val="Normal"/>
    <w:uiPriority w:val="7"/>
    <w:semiHidden/>
    <w:rsid w:val="00CD5715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CD5715"/>
    <w:rPr>
      <w:rFonts w:cs="Arial"/>
      <w:szCs w:val="20"/>
    </w:rPr>
  </w:style>
  <w:style w:type="character" w:styleId="HTMLAcronym">
    <w:name w:val="HTML Acronym"/>
    <w:basedOn w:val="DefaultParagraphFont"/>
    <w:uiPriority w:val="5"/>
    <w:semiHidden/>
    <w:rsid w:val="00CD5715"/>
  </w:style>
  <w:style w:type="paragraph" w:styleId="HTMLAddress">
    <w:name w:val="HTML Address"/>
    <w:basedOn w:val="Normal"/>
    <w:uiPriority w:val="5"/>
    <w:semiHidden/>
    <w:rsid w:val="00CD5715"/>
    <w:rPr>
      <w:i/>
      <w:iCs/>
    </w:rPr>
  </w:style>
  <w:style w:type="character" w:styleId="HTMLCite">
    <w:name w:val="HTML Cite"/>
    <w:basedOn w:val="DefaultParagraphFont"/>
    <w:uiPriority w:val="5"/>
    <w:semiHidden/>
    <w:rsid w:val="00CD5715"/>
    <w:rPr>
      <w:i/>
      <w:iCs/>
    </w:rPr>
  </w:style>
  <w:style w:type="character" w:styleId="HTMLCode">
    <w:name w:val="HTML Code"/>
    <w:basedOn w:val="DefaultParagraphFont"/>
    <w:uiPriority w:val="5"/>
    <w:semiHidden/>
    <w:rsid w:val="00CD571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5"/>
    <w:semiHidden/>
    <w:rsid w:val="00CD5715"/>
    <w:rPr>
      <w:i/>
      <w:iCs/>
    </w:rPr>
  </w:style>
  <w:style w:type="character" w:styleId="HTMLKeyboard">
    <w:name w:val="HTML Keyboard"/>
    <w:basedOn w:val="DefaultParagraphFont"/>
    <w:uiPriority w:val="5"/>
    <w:semiHidden/>
    <w:rsid w:val="00CD571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5"/>
    <w:semiHidden/>
    <w:rsid w:val="00CD5715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uiPriority w:val="5"/>
    <w:semiHidden/>
    <w:rsid w:val="00CD5715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5"/>
    <w:semiHidden/>
    <w:rsid w:val="00CD571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5"/>
    <w:semiHidden/>
    <w:rsid w:val="00CD5715"/>
    <w:rPr>
      <w:i/>
      <w:iCs/>
    </w:rPr>
  </w:style>
  <w:style w:type="character" w:styleId="LineNumber">
    <w:name w:val="line number"/>
    <w:basedOn w:val="DefaultParagraphFont"/>
    <w:uiPriority w:val="5"/>
    <w:semiHidden/>
    <w:rsid w:val="00CD5715"/>
  </w:style>
  <w:style w:type="paragraph" w:styleId="List">
    <w:name w:val="List"/>
    <w:basedOn w:val="Normal"/>
    <w:uiPriority w:val="5"/>
    <w:semiHidden/>
    <w:rsid w:val="00CD5715"/>
    <w:pPr>
      <w:ind w:left="283" w:hanging="283"/>
    </w:pPr>
  </w:style>
  <w:style w:type="paragraph" w:styleId="List2">
    <w:name w:val="List 2"/>
    <w:basedOn w:val="Normal"/>
    <w:uiPriority w:val="5"/>
    <w:semiHidden/>
    <w:rsid w:val="00CD5715"/>
    <w:pPr>
      <w:ind w:left="566" w:hanging="283"/>
    </w:pPr>
  </w:style>
  <w:style w:type="paragraph" w:styleId="List3">
    <w:name w:val="List 3"/>
    <w:basedOn w:val="Normal"/>
    <w:uiPriority w:val="5"/>
    <w:semiHidden/>
    <w:rsid w:val="00CD5715"/>
    <w:pPr>
      <w:ind w:left="849" w:hanging="283"/>
    </w:pPr>
  </w:style>
  <w:style w:type="paragraph" w:styleId="List4">
    <w:name w:val="List 4"/>
    <w:basedOn w:val="Normal"/>
    <w:uiPriority w:val="5"/>
    <w:semiHidden/>
    <w:rsid w:val="00CD5715"/>
    <w:pPr>
      <w:ind w:left="1132" w:hanging="283"/>
    </w:pPr>
  </w:style>
  <w:style w:type="paragraph" w:styleId="List5">
    <w:name w:val="List 5"/>
    <w:basedOn w:val="Normal"/>
    <w:uiPriority w:val="5"/>
    <w:semiHidden/>
    <w:rsid w:val="00CD5715"/>
    <w:pPr>
      <w:ind w:left="1415" w:hanging="283"/>
    </w:pPr>
  </w:style>
  <w:style w:type="paragraph" w:styleId="ListBullet">
    <w:name w:val="List Bullet"/>
    <w:basedOn w:val="Normal"/>
    <w:uiPriority w:val="5"/>
    <w:semiHidden/>
    <w:rsid w:val="00CD5715"/>
    <w:pPr>
      <w:numPr>
        <w:numId w:val="1"/>
      </w:numPr>
    </w:pPr>
  </w:style>
  <w:style w:type="paragraph" w:styleId="ListBullet2">
    <w:name w:val="List Bullet 2"/>
    <w:basedOn w:val="Normal"/>
    <w:uiPriority w:val="5"/>
    <w:semiHidden/>
    <w:rsid w:val="00CD5715"/>
    <w:pPr>
      <w:numPr>
        <w:numId w:val="2"/>
      </w:numPr>
    </w:pPr>
  </w:style>
  <w:style w:type="paragraph" w:styleId="ListBullet3">
    <w:name w:val="List Bullet 3"/>
    <w:basedOn w:val="Normal"/>
    <w:uiPriority w:val="5"/>
    <w:semiHidden/>
    <w:rsid w:val="00CD5715"/>
    <w:pPr>
      <w:numPr>
        <w:numId w:val="3"/>
      </w:numPr>
    </w:pPr>
  </w:style>
  <w:style w:type="paragraph" w:styleId="ListBullet4">
    <w:name w:val="List Bullet 4"/>
    <w:basedOn w:val="Normal"/>
    <w:uiPriority w:val="5"/>
    <w:semiHidden/>
    <w:rsid w:val="00CD5715"/>
    <w:pPr>
      <w:numPr>
        <w:numId w:val="9"/>
      </w:numPr>
    </w:pPr>
  </w:style>
  <w:style w:type="paragraph" w:styleId="ListBullet5">
    <w:name w:val="List Bullet 5"/>
    <w:basedOn w:val="Normal"/>
    <w:uiPriority w:val="5"/>
    <w:semiHidden/>
    <w:rsid w:val="00CD5715"/>
    <w:pPr>
      <w:numPr>
        <w:numId w:val="10"/>
      </w:numPr>
    </w:pPr>
  </w:style>
  <w:style w:type="paragraph" w:styleId="ListContinue">
    <w:name w:val="List Continue"/>
    <w:basedOn w:val="Normal"/>
    <w:uiPriority w:val="5"/>
    <w:semiHidden/>
    <w:rsid w:val="00CD5715"/>
    <w:pPr>
      <w:spacing w:after="120"/>
      <w:ind w:left="283"/>
    </w:pPr>
  </w:style>
  <w:style w:type="paragraph" w:styleId="ListContinue2">
    <w:name w:val="List Continue 2"/>
    <w:basedOn w:val="Normal"/>
    <w:uiPriority w:val="5"/>
    <w:semiHidden/>
    <w:rsid w:val="00CD5715"/>
    <w:pPr>
      <w:spacing w:after="120"/>
      <w:ind w:left="566"/>
    </w:pPr>
  </w:style>
  <w:style w:type="paragraph" w:styleId="ListContinue3">
    <w:name w:val="List Continue 3"/>
    <w:basedOn w:val="Normal"/>
    <w:uiPriority w:val="5"/>
    <w:semiHidden/>
    <w:rsid w:val="00CD5715"/>
    <w:pPr>
      <w:spacing w:after="120"/>
      <w:ind w:left="849"/>
    </w:pPr>
  </w:style>
  <w:style w:type="paragraph" w:styleId="ListContinue4">
    <w:name w:val="List Continue 4"/>
    <w:basedOn w:val="Normal"/>
    <w:uiPriority w:val="5"/>
    <w:semiHidden/>
    <w:rsid w:val="00CD5715"/>
    <w:pPr>
      <w:spacing w:after="120"/>
      <w:ind w:left="1132"/>
    </w:pPr>
  </w:style>
  <w:style w:type="paragraph" w:styleId="ListContinue5">
    <w:name w:val="List Continue 5"/>
    <w:basedOn w:val="Normal"/>
    <w:uiPriority w:val="5"/>
    <w:semiHidden/>
    <w:rsid w:val="00CD5715"/>
    <w:pPr>
      <w:spacing w:after="120"/>
      <w:ind w:left="1415"/>
    </w:pPr>
  </w:style>
  <w:style w:type="paragraph" w:styleId="ListNumber">
    <w:name w:val="List Number"/>
    <w:basedOn w:val="Normal"/>
    <w:uiPriority w:val="5"/>
    <w:semiHidden/>
    <w:rsid w:val="00CD5715"/>
    <w:pPr>
      <w:numPr>
        <w:numId w:val="11"/>
      </w:numPr>
    </w:pPr>
  </w:style>
  <w:style w:type="paragraph" w:styleId="ListNumber2">
    <w:name w:val="List Number 2"/>
    <w:basedOn w:val="Normal"/>
    <w:uiPriority w:val="5"/>
    <w:semiHidden/>
    <w:rsid w:val="00CD5715"/>
    <w:pPr>
      <w:numPr>
        <w:numId w:val="12"/>
      </w:numPr>
    </w:pPr>
  </w:style>
  <w:style w:type="paragraph" w:styleId="ListNumber3">
    <w:name w:val="List Number 3"/>
    <w:basedOn w:val="Normal"/>
    <w:uiPriority w:val="5"/>
    <w:semiHidden/>
    <w:rsid w:val="00CD5715"/>
    <w:pPr>
      <w:numPr>
        <w:numId w:val="13"/>
      </w:numPr>
    </w:pPr>
  </w:style>
  <w:style w:type="paragraph" w:styleId="ListNumber4">
    <w:name w:val="List Number 4"/>
    <w:basedOn w:val="Normal"/>
    <w:uiPriority w:val="5"/>
    <w:semiHidden/>
    <w:rsid w:val="00CD5715"/>
    <w:pPr>
      <w:numPr>
        <w:numId w:val="14"/>
      </w:numPr>
    </w:pPr>
  </w:style>
  <w:style w:type="paragraph" w:styleId="ListNumber5">
    <w:name w:val="List Number 5"/>
    <w:basedOn w:val="Normal"/>
    <w:uiPriority w:val="5"/>
    <w:semiHidden/>
    <w:rsid w:val="00CD5715"/>
    <w:pPr>
      <w:numPr>
        <w:numId w:val="15"/>
      </w:numPr>
    </w:pPr>
  </w:style>
  <w:style w:type="paragraph" w:styleId="MessageHeader">
    <w:name w:val="Message Header"/>
    <w:basedOn w:val="Normal"/>
    <w:uiPriority w:val="5"/>
    <w:semiHidden/>
    <w:rsid w:val="00CD57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PlainText">
    <w:name w:val="Plain Text"/>
    <w:basedOn w:val="Normal"/>
    <w:uiPriority w:val="4"/>
    <w:semiHidden/>
    <w:rsid w:val="00CD5715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uiPriority w:val="4"/>
    <w:semiHidden/>
    <w:rsid w:val="00CD5715"/>
  </w:style>
  <w:style w:type="paragraph" w:styleId="Signature">
    <w:name w:val="Signature"/>
    <w:basedOn w:val="Normal"/>
    <w:uiPriority w:val="4"/>
    <w:semiHidden/>
    <w:rsid w:val="00CD5715"/>
    <w:pPr>
      <w:ind w:left="4252"/>
    </w:pPr>
  </w:style>
  <w:style w:type="character" w:styleId="Strong">
    <w:name w:val="Strong"/>
    <w:basedOn w:val="DefaultParagraphFont"/>
    <w:uiPriority w:val="4"/>
    <w:qFormat/>
    <w:rsid w:val="00CD5715"/>
    <w:rPr>
      <w:b/>
      <w:bCs/>
    </w:rPr>
  </w:style>
  <w:style w:type="paragraph" w:styleId="Subtitle">
    <w:name w:val="Subtitle"/>
    <w:basedOn w:val="Normal"/>
    <w:uiPriority w:val="4"/>
    <w:qFormat/>
    <w:rsid w:val="000C61EF"/>
    <w:pPr>
      <w:spacing w:after="60"/>
      <w:jc w:val="center"/>
    </w:pPr>
    <w:rPr>
      <w:rFonts w:cs="Arial"/>
      <w:sz w:val="24"/>
    </w:rPr>
  </w:style>
  <w:style w:type="table" w:styleId="Table3Deffects1">
    <w:name w:val="Table 3D effects 1"/>
    <w:basedOn w:val="TableNormal"/>
    <w:semiHidden/>
    <w:rsid w:val="00CD5715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D5715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D5715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D5715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D5715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D5715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D5715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D5715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D5715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D5715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D5715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D5715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D5715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D5715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D5715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D5715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D5715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D5715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D5715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D5715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D5715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D5715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D5715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D5715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D5715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D5715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D5715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D5715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D5715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D5715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D5715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D5715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D5715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D5715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D5715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D5715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D5715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D5715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D5715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D5715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3"/>
    <w:qFormat/>
    <w:rsid w:val="000C61EF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4"/>
    <w:semiHidden/>
    <w:rsid w:val="00CD5715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4"/>
    <w:semiHidden/>
    <w:rsid w:val="00CD5715"/>
    <w:pPr>
      <w:ind w:left="1304"/>
    </w:pPr>
  </w:style>
  <w:style w:type="paragraph" w:styleId="NoteHeading">
    <w:name w:val="Note Heading"/>
    <w:basedOn w:val="Normal"/>
    <w:next w:val="Normal"/>
    <w:uiPriority w:val="4"/>
    <w:semiHidden/>
    <w:rsid w:val="00CD5715"/>
  </w:style>
  <w:style w:type="paragraph" w:customStyle="1" w:styleId="Template-TOCoverskrift">
    <w:name w:val="Template - TOC overskrift"/>
    <w:basedOn w:val="Template-Forord"/>
    <w:next w:val="Normal"/>
    <w:uiPriority w:val="4"/>
    <w:semiHidden/>
    <w:rsid w:val="003312DB"/>
    <w:pPr>
      <w:pageBreakBefore/>
    </w:pPr>
  </w:style>
  <w:style w:type="paragraph" w:customStyle="1" w:styleId="Normal-Reference">
    <w:name w:val="Normal - Reference"/>
    <w:basedOn w:val="Template-TOCoverskrift"/>
    <w:next w:val="Normal"/>
    <w:uiPriority w:val="2"/>
    <w:semiHidden/>
    <w:rsid w:val="004539F8"/>
    <w:pPr>
      <w:outlineLvl w:val="4"/>
    </w:pPr>
  </w:style>
  <w:style w:type="paragraph" w:styleId="TOC4">
    <w:name w:val="toc 4"/>
    <w:basedOn w:val="Normal"/>
    <w:next w:val="Normal"/>
    <w:uiPriority w:val="3"/>
    <w:semiHidden/>
    <w:rsid w:val="005D100D"/>
    <w:pPr>
      <w:tabs>
        <w:tab w:val="right" w:leader="dot" w:pos="8505"/>
      </w:tabs>
      <w:ind w:right="567"/>
    </w:pPr>
    <w:rPr>
      <w:color w:val="3366CC"/>
    </w:rPr>
  </w:style>
  <w:style w:type="paragraph" w:styleId="TOC5">
    <w:name w:val="toc 5"/>
    <w:basedOn w:val="Normal"/>
    <w:next w:val="Normal"/>
    <w:uiPriority w:val="39"/>
    <w:rsid w:val="00E46DE0"/>
    <w:pPr>
      <w:tabs>
        <w:tab w:val="right" w:leader="dot" w:pos="8505"/>
      </w:tabs>
      <w:spacing w:before="280"/>
      <w:ind w:right="567"/>
    </w:pPr>
    <w:rPr>
      <w:rFonts w:ascii="Neo Sans Std" w:hAnsi="Neo Sans Std"/>
      <w:color w:val="3366CC"/>
    </w:rPr>
  </w:style>
  <w:style w:type="paragraph" w:styleId="TOC6">
    <w:name w:val="toc 6"/>
    <w:basedOn w:val="TOC5"/>
    <w:next w:val="Normal"/>
    <w:uiPriority w:val="39"/>
    <w:rsid w:val="00375D17"/>
    <w:pPr>
      <w:ind w:left="1247" w:hanging="1247"/>
    </w:pPr>
  </w:style>
  <w:style w:type="paragraph" w:customStyle="1" w:styleId="Normal-Summary">
    <w:name w:val="Normal - Summary"/>
    <w:basedOn w:val="Normal-Reference"/>
    <w:next w:val="Normal"/>
    <w:uiPriority w:val="2"/>
    <w:semiHidden/>
    <w:rsid w:val="00F35B9A"/>
  </w:style>
  <w:style w:type="paragraph" w:customStyle="1" w:styleId="Normal-Tabelkolonneoverskrift">
    <w:name w:val="Normal - Tabel kolonne overskrift"/>
    <w:basedOn w:val="Normal"/>
    <w:uiPriority w:val="2"/>
    <w:rsid w:val="008E1586"/>
    <w:pPr>
      <w:spacing w:line="220" w:lineRule="atLeast"/>
    </w:pPr>
    <w:rPr>
      <w:b/>
      <w:sz w:val="18"/>
      <w:lang w:eastAsia="en-US"/>
    </w:rPr>
  </w:style>
  <w:style w:type="paragraph" w:customStyle="1" w:styleId="Normal-Refoverskrift">
    <w:name w:val="Normal - Ref overskrift"/>
    <w:basedOn w:val="Normal"/>
    <w:uiPriority w:val="2"/>
    <w:rsid w:val="00BF3E89"/>
    <w:rPr>
      <w:color w:val="9A141C"/>
    </w:rPr>
  </w:style>
  <w:style w:type="paragraph" w:styleId="TOC8">
    <w:name w:val="toc 8"/>
    <w:basedOn w:val="Normal"/>
    <w:next w:val="Normal"/>
    <w:autoRedefine/>
    <w:uiPriority w:val="3"/>
    <w:semiHidden/>
    <w:rsid w:val="00BB61C3"/>
    <w:pPr>
      <w:ind w:left="1400"/>
    </w:pPr>
  </w:style>
  <w:style w:type="paragraph" w:customStyle="1" w:styleId="Normal-Tabeltekst">
    <w:name w:val="Normal - Tabel tekst"/>
    <w:basedOn w:val="Normal"/>
    <w:rsid w:val="006F3131"/>
    <w:rPr>
      <w:sz w:val="16"/>
      <w:lang w:eastAsia="en-US"/>
    </w:rPr>
  </w:style>
  <w:style w:type="paragraph" w:customStyle="1" w:styleId="Normal-Tabelnumre">
    <w:name w:val="Normal - Tabel numre"/>
    <w:basedOn w:val="Normal-Tabeltekst"/>
    <w:uiPriority w:val="2"/>
    <w:rsid w:val="008E1586"/>
    <w:pPr>
      <w:jc w:val="right"/>
    </w:pPr>
  </w:style>
  <w:style w:type="paragraph" w:customStyle="1" w:styleId="Normal-TabelTotal">
    <w:name w:val="Normal - Tabel Total"/>
    <w:basedOn w:val="Normal-Tabelnumre"/>
    <w:uiPriority w:val="2"/>
    <w:rsid w:val="008E1586"/>
    <w:rPr>
      <w:b/>
    </w:rPr>
  </w:style>
  <w:style w:type="paragraph" w:customStyle="1" w:styleId="Normal-TabelToprkke">
    <w:name w:val="Normal - Tabel Top række"/>
    <w:basedOn w:val="Normal"/>
    <w:rsid w:val="008E1586"/>
    <w:pPr>
      <w:spacing w:after="60"/>
    </w:pPr>
    <w:rPr>
      <w:b/>
      <w:sz w:val="16"/>
      <w:lang w:eastAsia="en-US"/>
    </w:rPr>
  </w:style>
  <w:style w:type="table" w:customStyle="1" w:styleId="Table-Normal">
    <w:name w:val="Table - Normal"/>
    <w:basedOn w:val="TableNormal"/>
    <w:rsid w:val="006F3131"/>
    <w:pPr>
      <w:spacing w:line="220" w:lineRule="atLeast"/>
    </w:pPr>
    <w:rPr>
      <w:rFonts w:ascii="Arial" w:hAnsi="Arial"/>
      <w:sz w:val="16"/>
    </w:rPr>
    <w:tblPr>
      <w:tblStyleRowBandSize w:val="1"/>
      <w:tblInd w:w="125" w:type="dxa"/>
      <w:tblBorders>
        <w:bottom w:val="single" w:sz="8" w:space="0" w:color="5A5099"/>
        <w:insideH w:val="single" w:sz="8" w:space="0" w:color="FFFFFF"/>
      </w:tblBorders>
      <w:tblCellMar>
        <w:left w:w="125" w:type="dxa"/>
        <w:right w:w="125" w:type="dxa"/>
      </w:tblCellMar>
    </w:tblPr>
    <w:tcPr>
      <w:shd w:val="clear" w:color="auto" w:fill="D9D9D9"/>
    </w:tcPr>
    <w:tblStylePr w:type="firstRow">
      <w:pPr>
        <w:wordWrap/>
        <w:spacing w:beforeLines="0" w:before="0" w:beforeAutospacing="0" w:afterLines="0" w:after="60" w:afterAutospacing="0" w:line="280" w:lineRule="atLeast"/>
        <w:ind w:leftChars="0" w:left="0" w:rightChars="0" w:right="0" w:firstLineChars="0" w:firstLine="0"/>
        <w:contextualSpacing w:val="0"/>
        <w:outlineLvl w:val="9"/>
      </w:pPr>
      <w:rPr>
        <w:rFonts w:ascii="Arial" w:hAnsi="Arial"/>
        <w:b/>
        <w:color w:val="FFFFFF"/>
        <w:sz w:val="16"/>
      </w:rPr>
      <w:tblPr/>
      <w:tcPr>
        <w:shd w:val="clear" w:color="auto" w:fill="5A5099"/>
      </w:tcPr>
    </w:tblStylePr>
    <w:tblStylePr w:type="lastRow">
      <w:rPr>
        <w:rFonts w:ascii="Arial" w:hAnsi="Arial"/>
        <w:b w:val="0"/>
        <w:sz w:val="16"/>
      </w:rPr>
    </w:tblStylePr>
    <w:tblStylePr w:type="firstCol">
      <w:pPr>
        <w:wordWrap/>
        <w:spacing w:line="220" w:lineRule="atLeast"/>
      </w:pPr>
      <w:rPr>
        <w:rFonts w:ascii="Arial" w:hAnsi="Arial"/>
        <w:b w:val="0"/>
        <w:sz w:val="16"/>
      </w:rPr>
    </w:tblStylePr>
    <w:tblStylePr w:type="lastCol">
      <w:rPr>
        <w:rFonts w:ascii="Arial" w:hAnsi="Arial"/>
        <w:sz w:val="16"/>
      </w:rPr>
    </w:tblStylePr>
  </w:style>
  <w:style w:type="paragraph" w:customStyle="1" w:styleId="Normal-TabelOverskrift">
    <w:name w:val="Normal - Tabel Overskrift"/>
    <w:basedOn w:val="Normal"/>
    <w:rsid w:val="00AD6509"/>
    <w:pPr>
      <w:numPr>
        <w:ilvl w:val="1"/>
        <w:numId w:val="17"/>
      </w:numPr>
      <w:outlineLvl w:val="1"/>
    </w:pPr>
    <w:rPr>
      <w:b/>
      <w:color w:val="FFFFFF"/>
      <w:sz w:val="16"/>
    </w:rPr>
  </w:style>
  <w:style w:type="paragraph" w:customStyle="1" w:styleId="Normal-Note">
    <w:name w:val="Normal - Note"/>
    <w:basedOn w:val="Normal"/>
    <w:next w:val="Normal"/>
    <w:link w:val="Normal-NoteChar"/>
    <w:uiPriority w:val="2"/>
    <w:rsid w:val="00361E50"/>
    <w:pPr>
      <w:spacing w:before="60" w:after="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7"/>
    <w:semiHidden/>
    <w:locked/>
    <w:rsid w:val="00FC67A6"/>
    <w:rPr>
      <w:rFonts w:ascii="Arial" w:hAnsi="Arial"/>
      <w:sz w:val="16"/>
      <w:szCs w:val="24"/>
    </w:rPr>
  </w:style>
  <w:style w:type="paragraph" w:customStyle="1" w:styleId="Graf">
    <w:name w:val="Graf"/>
    <w:basedOn w:val="Normal"/>
    <w:uiPriority w:val="7"/>
    <w:semiHidden/>
    <w:rsid w:val="004B0940"/>
    <w:pPr>
      <w:ind w:left="-57"/>
    </w:pPr>
  </w:style>
  <w:style w:type="paragraph" w:customStyle="1" w:styleId="Normal-Billedtekst">
    <w:name w:val="Normal - Billedtekst"/>
    <w:basedOn w:val="Normal-Note"/>
    <w:next w:val="Normal"/>
    <w:uiPriority w:val="2"/>
    <w:rsid w:val="00B064CB"/>
    <w:pPr>
      <w:spacing w:after="192"/>
      <w:contextualSpacing/>
    </w:pPr>
  </w:style>
  <w:style w:type="character" w:customStyle="1" w:styleId="Normal-NoteChar">
    <w:name w:val="Normal - Note Char"/>
    <w:basedOn w:val="DefaultParagraphFont"/>
    <w:link w:val="Normal-Note"/>
    <w:uiPriority w:val="2"/>
    <w:rsid w:val="00FC67A6"/>
    <w:rPr>
      <w:rFonts w:ascii="Arial" w:hAnsi="Arial"/>
      <w:i/>
      <w:sz w:val="16"/>
      <w:szCs w:val="24"/>
    </w:rPr>
  </w:style>
  <w:style w:type="paragraph" w:customStyle="1" w:styleId="Normal-Bilagsoverskrift">
    <w:name w:val="Normal - Bilags overskrift"/>
    <w:basedOn w:val="Normal-Refoverskrift"/>
    <w:next w:val="Normal"/>
    <w:uiPriority w:val="2"/>
    <w:rsid w:val="0088145E"/>
    <w:pPr>
      <w:numPr>
        <w:ilvl w:val="6"/>
        <w:numId w:val="24"/>
      </w:numPr>
    </w:pPr>
  </w:style>
  <w:style w:type="paragraph" w:customStyle="1" w:styleId="Normal-Bilag">
    <w:name w:val="Normal - Bilag"/>
    <w:basedOn w:val="Normal-Reference"/>
    <w:next w:val="Normal"/>
    <w:uiPriority w:val="2"/>
    <w:rsid w:val="007B4744"/>
    <w:pPr>
      <w:numPr>
        <w:ilvl w:val="5"/>
        <w:numId w:val="24"/>
      </w:numPr>
      <w:tabs>
        <w:tab w:val="clear" w:pos="1152"/>
        <w:tab w:val="left" w:pos="1474"/>
        <w:tab w:val="left" w:pos="2155"/>
      </w:tabs>
      <w:ind w:left="1151" w:hanging="1151"/>
    </w:pPr>
  </w:style>
  <w:style w:type="paragraph" w:customStyle="1" w:styleId="Normal-Appendix">
    <w:name w:val="Normal - Appendix"/>
    <w:basedOn w:val="Normal-Bilag"/>
    <w:uiPriority w:val="2"/>
    <w:rsid w:val="0088145E"/>
    <w:pPr>
      <w:numPr>
        <w:ilvl w:val="4"/>
        <w:numId w:val="18"/>
      </w:numPr>
    </w:pPr>
  </w:style>
  <w:style w:type="paragraph" w:customStyle="1" w:styleId="Normal-Taktil">
    <w:name w:val="Normal - Tak til"/>
    <w:basedOn w:val="Normal-Taktil-Navn"/>
    <w:uiPriority w:val="2"/>
    <w:semiHidden/>
    <w:rsid w:val="004539F8"/>
    <w:pPr>
      <w:spacing w:after="500" w:line="400" w:lineRule="atLeast"/>
      <w:outlineLvl w:val="4"/>
    </w:pPr>
    <w:rPr>
      <w:rFonts w:ascii="Neo Sans Std" w:hAnsi="Neo Sans Std"/>
      <w:color w:val="3366CC"/>
      <w:sz w:val="36"/>
    </w:rPr>
  </w:style>
  <w:style w:type="paragraph" w:styleId="Date">
    <w:name w:val="Date"/>
    <w:basedOn w:val="Normal"/>
    <w:next w:val="Normal"/>
    <w:uiPriority w:val="7"/>
    <w:semiHidden/>
    <w:rsid w:val="00BF3E89"/>
  </w:style>
  <w:style w:type="character" w:customStyle="1" w:styleId="CaptionChar">
    <w:name w:val="Caption Char"/>
    <w:basedOn w:val="DefaultParagraphFont"/>
    <w:link w:val="Caption"/>
    <w:rsid w:val="005E4618"/>
    <w:rPr>
      <w:rFonts w:ascii="Arial" w:hAnsi="Arial"/>
      <w:b/>
      <w:bCs/>
      <w:sz w:val="16"/>
      <w:lang w:val="da-DK" w:eastAsia="da-DK" w:bidi="ar-SA"/>
    </w:rPr>
  </w:style>
  <w:style w:type="table" w:customStyle="1" w:styleId="Table-DTU">
    <w:name w:val="Table - DTU"/>
    <w:basedOn w:val="TableNormal"/>
    <w:rsid w:val="005E4618"/>
    <w:tblPr>
      <w:tblInd w:w="113" w:type="dxa"/>
      <w:tblBorders>
        <w:top w:val="single" w:sz="8" w:space="0" w:color="FFFFFF"/>
        <w:bottom w:val="single" w:sz="8" w:space="0" w:color="FFFFFF"/>
        <w:insideH w:val="single" w:sz="8" w:space="0" w:color="FFFFFF"/>
      </w:tblBorders>
      <w:tblCellMar>
        <w:top w:w="62" w:type="dxa"/>
        <w:bottom w:w="62" w:type="dxa"/>
      </w:tblCellMar>
    </w:tblPr>
    <w:tcPr>
      <w:shd w:val="clear" w:color="auto" w:fill="D9D9D9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3B3B3"/>
      </w:tcPr>
    </w:tblStylePr>
  </w:style>
  <w:style w:type="paragraph" w:styleId="BalloonText">
    <w:name w:val="Balloon Text"/>
    <w:basedOn w:val="Normal"/>
    <w:link w:val="BalloonTextChar"/>
    <w:uiPriority w:val="6"/>
    <w:semiHidden/>
    <w:rsid w:val="008A74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semiHidden/>
    <w:rsid w:val="008A746C"/>
    <w:rPr>
      <w:rFonts w:ascii="Tahoma" w:hAnsi="Tahoma" w:cs="Tahoma"/>
      <w:sz w:val="16"/>
      <w:szCs w:val="16"/>
      <w:lang w:eastAsia="da-DK"/>
    </w:rPr>
  </w:style>
  <w:style w:type="paragraph" w:styleId="ListParagraph">
    <w:name w:val="List Paragraph"/>
    <w:basedOn w:val="Normal"/>
    <w:uiPriority w:val="34"/>
    <w:qFormat/>
    <w:rsid w:val="00E823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7"/>
    <w:rsid w:val="00F73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7"/>
    <w:rsid w:val="00F738A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rsid w:val="00F738AE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7"/>
    <w:rsid w:val="00F73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rsid w:val="00F738AE"/>
    <w:rPr>
      <w:rFonts w:ascii="Arial" w:hAnsi="Arial"/>
      <w:b/>
      <w:bCs/>
      <w:lang w:eastAsia="da-DK"/>
    </w:rPr>
  </w:style>
  <w:style w:type="character" w:customStyle="1" w:styleId="HeaderChar">
    <w:name w:val="Header Char"/>
    <w:basedOn w:val="DefaultParagraphFont"/>
    <w:link w:val="Header"/>
    <w:uiPriority w:val="99"/>
    <w:rsid w:val="007D6482"/>
    <w:rPr>
      <w:rFonts w:ascii="Arial" w:hAnsi="Arial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7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96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2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2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8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7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9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wmf"/><Relationship Id="rId2" Type="http://schemas.openxmlformats.org/officeDocument/2006/relationships/image" Target="media/image5.wmf"/><Relationship Id="rId1" Type="http://schemas.openxmlformats.org/officeDocument/2006/relationships/image" Target="media/image4.jpeg"/><Relationship Id="rId4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7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ka\AppData\Roaming\Microsoft\Templates\Rap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3E662-84CC-48D3-8DD9-9E759E83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</Template>
  <TotalTime>45</TotalTime>
  <Pages>6</Pages>
  <Words>204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[Adresse]</vt:lpstr>
      <vt:lpstr>[Adresse]</vt:lpstr>
    </vt:vector>
  </TitlesOfParts>
  <Company>DTU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[Adresse]</dc:title>
  <dc:creator>Kenneth Karlsson</dc:creator>
  <cp:lastModifiedBy>Kenneth Bernard Karlsson</cp:lastModifiedBy>
  <cp:revision>12</cp:revision>
  <dcterms:created xsi:type="dcterms:W3CDTF">2013-12-03T01:30:00Z</dcterms:created>
  <dcterms:modified xsi:type="dcterms:W3CDTF">2014-11-25T13:47:00Z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Colour">
    <vt:lpwstr>13395507</vt:lpwstr>
  </property>
  <property fmtid="{D5CDD505-2E9C-101B-9397-08002B2CF9AE}" pid="3" name="CurrentUser">
    <vt:lpwstr>Standard Profile</vt:lpwstr>
  </property>
  <property fmtid="{D5CDD505-2E9C-101B-9397-08002B2CF9AE}" pid="4" name="CurrentOffice">
    <vt:lpwstr>Management Engineering (Risø campus)</vt:lpwstr>
  </property>
</Properties>
</file>