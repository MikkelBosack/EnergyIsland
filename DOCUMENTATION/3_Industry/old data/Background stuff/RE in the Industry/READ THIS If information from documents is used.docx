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3BD" w:rsidRPr="00CA33F5" w:rsidRDefault="00CA33F5">
      <w:pPr>
        <w:rPr>
          <w:sz w:val="40"/>
          <w:szCs w:val="40"/>
          <w:lang w:val="en-GB"/>
        </w:rPr>
      </w:pPr>
      <w:r w:rsidRPr="00CA33F5">
        <w:rPr>
          <w:sz w:val="40"/>
          <w:szCs w:val="40"/>
          <w:lang w:val="en-GB"/>
        </w:rPr>
        <w:t>If information from documents is used, the reference shall be simply The Danish Energy Agency, because it is internal reports wh</w:t>
      </w:r>
      <w:bookmarkStart w:id="0" w:name="_GoBack"/>
      <w:bookmarkEnd w:id="0"/>
      <w:r w:rsidRPr="00CA33F5">
        <w:rPr>
          <w:sz w:val="40"/>
          <w:szCs w:val="40"/>
          <w:lang w:val="en-GB"/>
        </w:rPr>
        <w:t xml:space="preserve">ich are not made public. </w:t>
      </w:r>
    </w:p>
    <w:sectPr w:rsidR="005C63BD" w:rsidRPr="00CA33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94E" w:rsidRDefault="00B7494E" w:rsidP="00CA33F5">
      <w:pPr>
        <w:spacing w:after="0" w:line="240" w:lineRule="auto"/>
      </w:pPr>
      <w:r>
        <w:separator/>
      </w:r>
    </w:p>
  </w:endnote>
  <w:endnote w:type="continuationSeparator" w:id="0">
    <w:p w:rsidR="00B7494E" w:rsidRDefault="00B7494E" w:rsidP="00CA3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3F5" w:rsidRDefault="00CA33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3F5" w:rsidRDefault="00CA33F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3F5" w:rsidRDefault="00CA33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94E" w:rsidRDefault="00B7494E" w:rsidP="00CA33F5">
      <w:pPr>
        <w:spacing w:after="0" w:line="240" w:lineRule="auto"/>
      </w:pPr>
      <w:r>
        <w:separator/>
      </w:r>
    </w:p>
  </w:footnote>
  <w:footnote w:type="continuationSeparator" w:id="0">
    <w:p w:rsidR="00B7494E" w:rsidRDefault="00B7494E" w:rsidP="00CA3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3F5" w:rsidRDefault="00CA33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3F5" w:rsidRDefault="00CA33F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3F5" w:rsidRDefault="00CA33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3F5"/>
    <w:rsid w:val="005C63BD"/>
    <w:rsid w:val="00747281"/>
    <w:rsid w:val="00A06775"/>
    <w:rsid w:val="00B7494E"/>
    <w:rsid w:val="00CA33F5"/>
    <w:rsid w:val="00D93B6F"/>
    <w:rsid w:val="00DA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3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3F5"/>
  </w:style>
  <w:style w:type="paragraph" w:styleId="Footer">
    <w:name w:val="footer"/>
    <w:basedOn w:val="Normal"/>
    <w:link w:val="FooterChar"/>
    <w:uiPriority w:val="99"/>
    <w:unhideWhenUsed/>
    <w:rsid w:val="00CA33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3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3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3F5"/>
  </w:style>
  <w:style w:type="paragraph" w:styleId="Footer">
    <w:name w:val="footer"/>
    <w:basedOn w:val="Normal"/>
    <w:link w:val="FooterChar"/>
    <w:uiPriority w:val="99"/>
    <w:unhideWhenUsed/>
    <w:rsid w:val="00CA33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33467BB7.dotm</Template>
  <TotalTime>4</TotalTime>
  <Pages>1</Pages>
  <Words>22</Words>
  <Characters>132</Characters>
  <Application>Microsoft Office Word</Application>
  <DocSecurity>0</DocSecurity>
  <Lines>1</Lines>
  <Paragraphs>1</Paragraphs>
  <ScaleCrop>false</ScaleCrop>
  <Company>Statens IT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Rikke Næraa</dc:creator>
  <cp:lastModifiedBy>Rikke Næraa</cp:lastModifiedBy>
  <cp:revision>1</cp:revision>
  <dcterms:created xsi:type="dcterms:W3CDTF">2014-01-30T11:08:00Z</dcterms:created>
  <dcterms:modified xsi:type="dcterms:W3CDTF">2014-01-30T11:12:00Z</dcterms:modified>
</cp:coreProperties>
</file>